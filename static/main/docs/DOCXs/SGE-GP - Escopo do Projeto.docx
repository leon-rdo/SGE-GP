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Look w:val="01E0" w:firstRow="1" w:lastRow="1" w:firstColumn="1" w:lastColumn="1" w:noHBand="0" w:noVBand="0"/>
      </w:tblPr>
      <w:tblGrid>
        <w:gridCol w:w="7210"/>
        <w:gridCol w:w="2702"/>
      </w:tblGrid>
      <w:tr w:rsidR="003B396E" w:rsidRPr="00A376F2" w14:paraId="1B14CFBA" w14:textId="77777777" w:rsidTr="00D27FDB">
        <w:trPr>
          <w:trHeight w:val="201"/>
        </w:trPr>
        <w:tc>
          <w:tcPr>
            <w:tcW w:w="5000" w:type="pct"/>
            <w:gridSpan w:val="2"/>
            <w:shd w:val="clear" w:color="auto" w:fill="D9D9D9"/>
          </w:tcPr>
          <w:p w14:paraId="604A3D0C" w14:textId="77777777" w:rsidR="003B396E" w:rsidRPr="00A376F2" w:rsidRDefault="003B396E" w:rsidP="00A376F2">
            <w:bookmarkStart w:id="0" w:name="OLE_LINK1"/>
            <w:bookmarkStart w:id="1" w:name="OLE_LINK2"/>
          </w:p>
        </w:tc>
      </w:tr>
      <w:tr w:rsidR="00FB70A7" w:rsidRPr="00A376F2" w14:paraId="101DC828" w14:textId="77777777" w:rsidTr="00D27FDB">
        <w:trPr>
          <w:trHeight w:val="271"/>
        </w:trPr>
        <w:tc>
          <w:tcPr>
            <w:tcW w:w="5000" w:type="pct"/>
            <w:gridSpan w:val="2"/>
            <w:tcBorders>
              <w:bottom w:val="single" w:sz="4" w:space="0" w:color="999999"/>
            </w:tcBorders>
          </w:tcPr>
          <w:p w14:paraId="4DF345BA" w14:textId="77777777" w:rsidR="00390375" w:rsidRDefault="00FB70A7" w:rsidP="000E074D">
            <w:pPr>
              <w:spacing w:before="80" w:after="80"/>
              <w:rPr>
                <w:b/>
                <w:bCs/>
              </w:rPr>
            </w:pPr>
            <w:r w:rsidRPr="000E074D">
              <w:rPr>
                <w:b/>
                <w:bCs/>
              </w:rPr>
              <w:t>Título do Projeto:</w:t>
            </w:r>
          </w:p>
          <w:p w14:paraId="0871C84C" w14:textId="3089167E" w:rsidR="000E074D" w:rsidRPr="00A376F2" w:rsidRDefault="00A376F2" w:rsidP="00390375">
            <w:pPr>
              <w:spacing w:before="80" w:after="80"/>
              <w:jc w:val="center"/>
            </w:pPr>
            <w:r w:rsidRPr="00A376F2">
              <w:t xml:space="preserve">Sistema de </w:t>
            </w:r>
            <w:r w:rsidR="003F4D3F">
              <w:t>Gestão</w:t>
            </w:r>
            <w:r w:rsidRPr="00A376F2">
              <w:t xml:space="preserve"> </w:t>
            </w:r>
            <w:r w:rsidR="003F4D3F" w:rsidRPr="003F4D3F">
              <w:t xml:space="preserve">Educacional </w:t>
            </w:r>
            <w:r w:rsidR="000E074D">
              <w:t xml:space="preserve">para o </w:t>
            </w:r>
            <w:r w:rsidR="000E074D" w:rsidRPr="000E074D">
              <w:t>Centro de Estudos Geraldo Palmeira</w:t>
            </w:r>
            <w:r w:rsidR="000E074D">
              <w:t xml:space="preserve"> – SGE-</w:t>
            </w:r>
            <w:r w:rsidR="00390375" w:rsidRPr="00390375">
              <w:t>GP</w:t>
            </w:r>
          </w:p>
        </w:tc>
      </w:tr>
      <w:tr w:rsidR="00E16CBF" w:rsidRPr="00A376F2" w14:paraId="7A3F0F90" w14:textId="59117124" w:rsidTr="00D27FDB">
        <w:trPr>
          <w:trHeight w:val="132"/>
        </w:trPr>
        <w:tc>
          <w:tcPr>
            <w:tcW w:w="5000" w:type="pct"/>
            <w:gridSpan w:val="2"/>
            <w:tcBorders>
              <w:top w:val="single" w:sz="4" w:space="0" w:color="999999"/>
            </w:tcBorders>
          </w:tcPr>
          <w:p w14:paraId="0D2E5570" w14:textId="129FBD03" w:rsidR="00E16CBF" w:rsidRPr="00A376F2" w:rsidRDefault="00E16CBF" w:rsidP="00E16CBF">
            <w:pPr>
              <w:spacing w:before="80" w:after="80"/>
            </w:pPr>
            <w:r w:rsidRPr="000E074D">
              <w:rPr>
                <w:b/>
                <w:bCs/>
              </w:rPr>
              <w:t>Equipe Responsável:</w:t>
            </w:r>
          </w:p>
        </w:tc>
      </w:tr>
      <w:tr w:rsidR="00E16CBF" w:rsidRPr="00A376F2" w14:paraId="32169FC6" w14:textId="406E02D5" w:rsidTr="00D27FDB">
        <w:trPr>
          <w:trHeight w:val="285"/>
        </w:trPr>
        <w:tc>
          <w:tcPr>
            <w:tcW w:w="3637" w:type="pct"/>
            <w:vAlign w:val="center"/>
          </w:tcPr>
          <w:p w14:paraId="0B3958F7" w14:textId="77A4A8A4" w:rsidR="00E16CBF" w:rsidRPr="000E074D" w:rsidRDefault="00E16CBF" w:rsidP="00D27FDB">
            <w:pPr>
              <w:spacing w:after="0"/>
              <w:rPr>
                <w:b/>
                <w:bCs/>
              </w:rPr>
            </w:pPr>
            <w:r>
              <w:t>- Caio Gustavo Monteiro Lima</w:t>
            </w:r>
          </w:p>
        </w:tc>
        <w:tc>
          <w:tcPr>
            <w:tcW w:w="1363" w:type="pct"/>
            <w:vAlign w:val="center"/>
          </w:tcPr>
          <w:p w14:paraId="576F758D" w14:textId="5489558C" w:rsidR="00E16CBF" w:rsidRPr="000E074D" w:rsidRDefault="00E16CBF" w:rsidP="00D27FDB">
            <w:pPr>
              <w:spacing w:after="0"/>
              <w:rPr>
                <w:b/>
                <w:bCs/>
              </w:rPr>
            </w:pPr>
            <w:r>
              <w:t>04112396</w:t>
            </w:r>
          </w:p>
        </w:tc>
      </w:tr>
      <w:tr w:rsidR="00E16CBF" w:rsidRPr="00A376F2" w14:paraId="74E23100" w14:textId="658A2511" w:rsidTr="00D27FDB">
        <w:trPr>
          <w:trHeight w:val="417"/>
        </w:trPr>
        <w:tc>
          <w:tcPr>
            <w:tcW w:w="3637" w:type="pct"/>
            <w:vAlign w:val="center"/>
          </w:tcPr>
          <w:p w14:paraId="6803CD27" w14:textId="608CAED0" w:rsidR="00E16CBF" w:rsidRPr="000E074D" w:rsidRDefault="00E16CBF" w:rsidP="00D27FDB">
            <w:pPr>
              <w:spacing w:after="0"/>
              <w:rPr>
                <w:b/>
                <w:bCs/>
              </w:rPr>
            </w:pPr>
            <w:r>
              <w:t xml:space="preserve">- </w:t>
            </w:r>
            <w:proofErr w:type="spellStart"/>
            <w:r>
              <w:t>Clediston</w:t>
            </w:r>
            <w:proofErr w:type="spellEnd"/>
            <w:r>
              <w:t xml:space="preserve"> Mendes de Souza</w:t>
            </w:r>
          </w:p>
        </w:tc>
        <w:tc>
          <w:tcPr>
            <w:tcW w:w="1363" w:type="pct"/>
            <w:vAlign w:val="center"/>
          </w:tcPr>
          <w:p w14:paraId="7FBCE087" w14:textId="699D59C2" w:rsidR="00E16CBF" w:rsidRPr="000E074D" w:rsidRDefault="00E16CBF" w:rsidP="00D27FDB">
            <w:pPr>
              <w:spacing w:after="0"/>
              <w:rPr>
                <w:b/>
                <w:bCs/>
              </w:rPr>
            </w:pPr>
            <w:r>
              <w:t>26066155</w:t>
            </w:r>
          </w:p>
        </w:tc>
      </w:tr>
      <w:tr w:rsidR="00E16CBF" w:rsidRPr="00A376F2" w14:paraId="0772AAC9" w14:textId="63D57507" w:rsidTr="00D27FDB">
        <w:trPr>
          <w:trHeight w:val="334"/>
        </w:trPr>
        <w:tc>
          <w:tcPr>
            <w:tcW w:w="3637" w:type="pct"/>
            <w:vAlign w:val="center"/>
          </w:tcPr>
          <w:p w14:paraId="48E800C7" w14:textId="29601B42" w:rsidR="00E16CBF" w:rsidRDefault="00E16CBF" w:rsidP="00D27FDB">
            <w:pPr>
              <w:spacing w:after="0"/>
            </w:pPr>
            <w:r>
              <w:t>- Daniel Rodrigues Moraes</w:t>
            </w:r>
          </w:p>
        </w:tc>
        <w:tc>
          <w:tcPr>
            <w:tcW w:w="1363" w:type="pct"/>
            <w:vAlign w:val="center"/>
          </w:tcPr>
          <w:p w14:paraId="0EF772A0" w14:textId="79310BC4" w:rsidR="00E16CBF" w:rsidRDefault="00E16CBF" w:rsidP="00D27FDB">
            <w:pPr>
              <w:spacing w:after="0"/>
            </w:pPr>
            <w:r>
              <w:t>04058689</w:t>
            </w:r>
          </w:p>
        </w:tc>
      </w:tr>
      <w:tr w:rsidR="00E16CBF" w:rsidRPr="00A376F2" w14:paraId="642F70BE" w14:textId="7AD9D6B2" w:rsidTr="00D27FDB">
        <w:trPr>
          <w:trHeight w:val="370"/>
        </w:trPr>
        <w:tc>
          <w:tcPr>
            <w:tcW w:w="3637" w:type="pct"/>
            <w:vAlign w:val="center"/>
          </w:tcPr>
          <w:p w14:paraId="617BC488" w14:textId="6E59388E" w:rsidR="00E16CBF" w:rsidRDefault="00E16CBF" w:rsidP="00D27FDB">
            <w:pPr>
              <w:spacing w:after="0"/>
            </w:pPr>
            <w:r>
              <w:t>- Erick Matheus Brito Soares</w:t>
            </w:r>
          </w:p>
        </w:tc>
        <w:tc>
          <w:tcPr>
            <w:tcW w:w="1363" w:type="pct"/>
            <w:vAlign w:val="center"/>
          </w:tcPr>
          <w:p w14:paraId="120E57FD" w14:textId="589F7AA6" w:rsidR="00E16CBF" w:rsidRDefault="00E16CBF" w:rsidP="00D27FDB">
            <w:pPr>
              <w:spacing w:after="0"/>
            </w:pPr>
            <w:r>
              <w:t>04113676</w:t>
            </w:r>
          </w:p>
        </w:tc>
      </w:tr>
      <w:tr w:rsidR="00E16CBF" w:rsidRPr="00A376F2" w14:paraId="7015F4C8" w14:textId="6E0AE779" w:rsidTr="00D27FDB">
        <w:trPr>
          <w:trHeight w:val="398"/>
        </w:trPr>
        <w:tc>
          <w:tcPr>
            <w:tcW w:w="3637" w:type="pct"/>
            <w:vAlign w:val="center"/>
          </w:tcPr>
          <w:p w14:paraId="02D9942B" w14:textId="3FAA3E10" w:rsidR="00E16CBF" w:rsidRDefault="00E16CBF" w:rsidP="00D27FDB">
            <w:pPr>
              <w:spacing w:after="0"/>
            </w:pPr>
            <w:r>
              <w:t>- João Vitor Paiva da Trindade</w:t>
            </w:r>
          </w:p>
        </w:tc>
        <w:tc>
          <w:tcPr>
            <w:tcW w:w="1363" w:type="pct"/>
            <w:vAlign w:val="center"/>
          </w:tcPr>
          <w:p w14:paraId="335EF3E9" w14:textId="3E1F7A31" w:rsidR="00E16CBF" w:rsidRDefault="00E16CBF" w:rsidP="00D27FDB">
            <w:pPr>
              <w:spacing w:after="0"/>
            </w:pPr>
            <w:r>
              <w:t>04112490</w:t>
            </w:r>
          </w:p>
        </w:tc>
      </w:tr>
      <w:tr w:rsidR="00E16CBF" w:rsidRPr="00A376F2" w14:paraId="23074C8A" w14:textId="5386DB3A" w:rsidTr="00D27FDB">
        <w:trPr>
          <w:trHeight w:val="419"/>
        </w:trPr>
        <w:tc>
          <w:tcPr>
            <w:tcW w:w="3637" w:type="pct"/>
            <w:vAlign w:val="center"/>
          </w:tcPr>
          <w:p w14:paraId="6B83314D" w14:textId="51353B81" w:rsidR="00E16CBF" w:rsidRDefault="00E16CBF" w:rsidP="00D27FDB">
            <w:pPr>
              <w:spacing w:after="0"/>
            </w:pPr>
            <w:r>
              <w:t xml:space="preserve">- Leonardo </w:t>
            </w:r>
            <w:r w:rsidR="001A5A1F">
              <w:t>M</w:t>
            </w:r>
            <w:r w:rsidR="00D27FDB">
              <w:t>atheus</w:t>
            </w:r>
            <w:r>
              <w:t xml:space="preserve"> de Abreu Costa</w:t>
            </w:r>
          </w:p>
        </w:tc>
        <w:tc>
          <w:tcPr>
            <w:tcW w:w="1363" w:type="pct"/>
            <w:vAlign w:val="center"/>
          </w:tcPr>
          <w:p w14:paraId="77953302" w14:textId="3F8DCDDD" w:rsidR="00E16CBF" w:rsidRDefault="00E16CBF" w:rsidP="00D27FDB">
            <w:pPr>
              <w:spacing w:after="0"/>
            </w:pPr>
            <w:r>
              <w:t>04109469</w:t>
            </w:r>
          </w:p>
        </w:tc>
      </w:tr>
      <w:tr w:rsidR="003B396E" w:rsidRPr="00A376F2" w14:paraId="330A62EC" w14:textId="77777777" w:rsidTr="00D27FDB">
        <w:trPr>
          <w:trHeight w:val="201"/>
        </w:trPr>
        <w:tc>
          <w:tcPr>
            <w:tcW w:w="5000" w:type="pct"/>
            <w:gridSpan w:val="2"/>
            <w:shd w:val="clear" w:color="auto" w:fill="D9D9D9"/>
          </w:tcPr>
          <w:p w14:paraId="6B8D9E9A" w14:textId="77777777" w:rsidR="003B396E" w:rsidRPr="00A376F2" w:rsidRDefault="003B396E" w:rsidP="00A376F2"/>
        </w:tc>
      </w:tr>
      <w:bookmarkEnd w:id="0"/>
      <w:bookmarkEnd w:id="1"/>
    </w:tbl>
    <w:p w14:paraId="3081BDA5" w14:textId="77777777" w:rsidR="00FB70A7" w:rsidRPr="00A376F2" w:rsidRDefault="00FB70A7" w:rsidP="00A376F2"/>
    <w:p w14:paraId="12901095" w14:textId="670893DA" w:rsidR="00F046B2" w:rsidRPr="00A376F2" w:rsidRDefault="00F046B2" w:rsidP="00A376F2">
      <w:pPr>
        <w:pStyle w:val="Ttulo"/>
      </w:pPr>
      <w:r w:rsidRPr="00A376F2">
        <w:t xml:space="preserve">Definição do Problema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2"/>
        <w:gridCol w:w="7260"/>
      </w:tblGrid>
      <w:tr w:rsidR="00F046B2" w:rsidRPr="00A376F2" w14:paraId="1875C407" w14:textId="77777777" w:rsidTr="00D27FDB">
        <w:trPr>
          <w:trHeight w:val="1020"/>
        </w:trPr>
        <w:tc>
          <w:tcPr>
            <w:tcW w:w="1338" w:type="pct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8ED2F" w14:textId="501B6728" w:rsidR="00F046B2" w:rsidRPr="00A376F2" w:rsidRDefault="00F046B2" w:rsidP="00D27FDB">
            <w:pPr>
              <w:spacing w:after="0"/>
            </w:pPr>
            <w:r w:rsidRPr="00A376F2">
              <w:t>O problema de</w:t>
            </w:r>
            <w:r w:rsidR="00D27FDB">
              <w:t>:</w:t>
            </w:r>
          </w:p>
        </w:tc>
        <w:tc>
          <w:tcPr>
            <w:tcW w:w="366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F6515" w14:textId="3C59D738" w:rsidR="003B396E" w:rsidRPr="00A376F2" w:rsidRDefault="006C6993" w:rsidP="00D27FDB">
            <w:pPr>
              <w:spacing w:after="0"/>
              <w:jc w:val="both"/>
            </w:pPr>
            <w:r>
              <w:t>O Centro de Estudos Geraldo Palmeira não possui um sistema de gestão escolar eficiente para armazenar e compartilhar os dados acadêmicos como notas, frequências e atividades.</w:t>
            </w:r>
          </w:p>
        </w:tc>
      </w:tr>
      <w:tr w:rsidR="00F046B2" w:rsidRPr="00A376F2" w14:paraId="3F6AFBB7" w14:textId="77777777" w:rsidTr="00D27FDB">
        <w:trPr>
          <w:trHeight w:val="566"/>
        </w:trPr>
        <w:tc>
          <w:tcPr>
            <w:tcW w:w="1338" w:type="pct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DFB82" w14:textId="47101C53" w:rsidR="00F046B2" w:rsidRPr="00A376F2" w:rsidRDefault="00D27FDB" w:rsidP="00D27FDB">
            <w:pPr>
              <w:spacing w:after="0"/>
            </w:pPr>
            <w:r>
              <w:t>A</w:t>
            </w:r>
            <w:r w:rsidR="00F046B2" w:rsidRPr="00A376F2">
              <w:t>feta</w:t>
            </w:r>
            <w:r>
              <w:t>:</w:t>
            </w:r>
          </w:p>
        </w:tc>
        <w:tc>
          <w:tcPr>
            <w:tcW w:w="366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D3304" w14:textId="1522FDED" w:rsidR="003B396E" w:rsidRPr="00A376F2" w:rsidRDefault="006C6993" w:rsidP="00D27FDB">
            <w:pPr>
              <w:spacing w:after="0"/>
              <w:jc w:val="both"/>
            </w:pPr>
            <w:r>
              <w:t>Pais ou responsáveis, discentes, docentes e a coordenação.</w:t>
            </w:r>
          </w:p>
        </w:tc>
      </w:tr>
      <w:tr w:rsidR="00F046B2" w:rsidRPr="00A376F2" w14:paraId="662ECF03" w14:textId="77777777" w:rsidTr="00D27FDB">
        <w:trPr>
          <w:trHeight w:val="547"/>
        </w:trPr>
        <w:tc>
          <w:tcPr>
            <w:tcW w:w="1338" w:type="pct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477E77" w14:textId="58EAE997" w:rsidR="00F046B2" w:rsidRPr="00A376F2" w:rsidRDefault="00D27FDB" w:rsidP="00D27FDB">
            <w:pPr>
              <w:spacing w:after="0"/>
            </w:pPr>
            <w:r>
              <w:t>C</w:t>
            </w:r>
            <w:r w:rsidR="00F046B2" w:rsidRPr="00A376F2">
              <w:t>ujo impacto é</w:t>
            </w:r>
            <w:r>
              <w:t>:</w:t>
            </w:r>
          </w:p>
        </w:tc>
        <w:tc>
          <w:tcPr>
            <w:tcW w:w="366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9AAEB" w14:textId="41380519" w:rsidR="003B396E" w:rsidRPr="00A376F2" w:rsidRDefault="006C6993" w:rsidP="00D27FDB">
            <w:pPr>
              <w:spacing w:after="0"/>
              <w:jc w:val="both"/>
            </w:pPr>
            <w:r>
              <w:t>Facilidade de acesso a informação e dados acadêmicos.</w:t>
            </w:r>
          </w:p>
        </w:tc>
      </w:tr>
      <w:tr w:rsidR="00F046B2" w:rsidRPr="00A376F2" w14:paraId="021A5B20" w14:textId="77777777" w:rsidTr="003F4D3F">
        <w:trPr>
          <w:trHeight w:val="710"/>
        </w:trPr>
        <w:tc>
          <w:tcPr>
            <w:tcW w:w="1338" w:type="pct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89788" w14:textId="369DCAE0" w:rsidR="00F046B2" w:rsidRPr="00A376F2" w:rsidRDefault="00D27FDB" w:rsidP="00D27FDB">
            <w:pPr>
              <w:spacing w:after="0"/>
            </w:pPr>
            <w:r>
              <w:t>U</w:t>
            </w:r>
            <w:r w:rsidR="00F046B2" w:rsidRPr="00A376F2">
              <w:t>ma boa solução seria</w:t>
            </w:r>
            <w:r>
              <w:t>:</w:t>
            </w:r>
          </w:p>
        </w:tc>
        <w:tc>
          <w:tcPr>
            <w:tcW w:w="366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A004D" w14:textId="3C67C45A" w:rsidR="003B396E" w:rsidRPr="00A376F2" w:rsidRDefault="006C6993" w:rsidP="00D27FDB">
            <w:pPr>
              <w:spacing w:after="0"/>
              <w:jc w:val="both"/>
            </w:pPr>
            <w:r>
              <w:t xml:space="preserve">Propõe-se criar um sistema </w:t>
            </w:r>
            <w:r w:rsidRPr="006C6993">
              <w:rPr>
                <w:i/>
                <w:iCs/>
              </w:rPr>
              <w:t>web</w:t>
            </w:r>
            <w:r>
              <w:t xml:space="preserve"> (</w:t>
            </w:r>
            <w:r w:rsidRPr="006C6993">
              <w:rPr>
                <w:i/>
                <w:iCs/>
              </w:rPr>
              <w:t>site</w:t>
            </w:r>
            <w:r>
              <w:t>) com autenticação de usuários para que os envolvidos tenham acesso às informações que lhe cabem.</w:t>
            </w:r>
          </w:p>
        </w:tc>
      </w:tr>
    </w:tbl>
    <w:p w14:paraId="4826833C" w14:textId="77777777" w:rsidR="00F046B2" w:rsidRPr="00A376F2" w:rsidRDefault="00F046B2" w:rsidP="00657A26">
      <w:pPr>
        <w:pStyle w:val="Ttulo"/>
      </w:pPr>
      <w:r w:rsidRPr="00A376F2">
        <w:t xml:space="preserve">Justificativa do Projeto </w:t>
      </w:r>
    </w:p>
    <w:p w14:paraId="358CD0F4" w14:textId="56D9B808" w:rsidR="00D27FDB" w:rsidRDefault="003F4D3F" w:rsidP="003F4D3F">
      <w:pPr>
        <w:jc w:val="both"/>
      </w:pPr>
      <w:r>
        <w:t xml:space="preserve">Um sistema de ensino pode ser muito complexo e agrupar os dados escolares de centenas de alunos pode ser uma tarefa extremamente trabalhosa, cansativa e demorada. </w:t>
      </w:r>
      <w:r w:rsidRPr="003F4D3F">
        <w:t>A instituição de ensino Geraldo Palmeira não tem um sistema unificado de gestão acadêmica que além de gerir, compartilha os dados com os pais, alunos, professores etc.</w:t>
      </w:r>
    </w:p>
    <w:p w14:paraId="340E815A" w14:textId="41929CD9" w:rsidR="002D6CC4" w:rsidRPr="00A376F2" w:rsidRDefault="003F4D3F" w:rsidP="003F4D3F">
      <w:pPr>
        <w:jc w:val="both"/>
      </w:pPr>
      <w:r>
        <w:t xml:space="preserve">Um Sistema de Gestão </w:t>
      </w:r>
      <w:r w:rsidRPr="003F4D3F">
        <w:t xml:space="preserve">Educacional </w:t>
      </w:r>
      <w:r>
        <w:t>traz agilidade ao processo de divulgação de resultados de avaliações, tarefas e outros comunicados. Um SGE aprimora</w:t>
      </w:r>
      <w:r w:rsidRPr="003F4D3F">
        <w:t xml:space="preserve"> o </w:t>
      </w:r>
      <w:r>
        <w:t>a</w:t>
      </w:r>
      <w:r w:rsidRPr="003F4D3F">
        <w:t xml:space="preserve">tendimento aos </w:t>
      </w:r>
      <w:r>
        <w:t>pais e alunos,</w:t>
      </w:r>
      <w:r w:rsidRPr="003F4D3F">
        <w:t xml:space="preserve"> reduz</w:t>
      </w:r>
      <w:r>
        <w:t xml:space="preserve">indo assim, </w:t>
      </w:r>
      <w:r w:rsidRPr="003F4D3F">
        <w:t>os custos operacionais</w:t>
      </w:r>
      <w:r>
        <w:t>. Com um sistema desse, é possível reduzir o consumo de papel</w:t>
      </w:r>
      <w:r w:rsidR="002D6CC4">
        <w:t xml:space="preserve"> e tinta de uma instituição.</w:t>
      </w:r>
    </w:p>
    <w:p w14:paraId="52AF78AB" w14:textId="77777777" w:rsidR="00F046B2" w:rsidRPr="00A376F2" w:rsidRDefault="00F046B2" w:rsidP="00657A26">
      <w:pPr>
        <w:pStyle w:val="Ttulo"/>
      </w:pPr>
      <w:r w:rsidRPr="00A376F2">
        <w:t xml:space="preserve">Objetivos do Projeto </w:t>
      </w:r>
    </w:p>
    <w:p w14:paraId="71E29221" w14:textId="7EC35296" w:rsidR="003B396E" w:rsidRPr="00A376F2" w:rsidRDefault="002D6CC4" w:rsidP="002D6CC4">
      <w:pPr>
        <w:jc w:val="both"/>
      </w:pPr>
      <w:r>
        <w:t xml:space="preserve">O SGE-GP tem por objetivo, agilizar o processo de gestão acadêmica do Colégio Geraldo Palmeira, através da implementação de um sistema web que armazene os dados referentes a atividades, avaliações e seus resultados, aulas etc. Além disso o sistema também pretende fomentar a colaboração entre os alunos, permitindo comunicação entre os alunos em fóruns das disciplinas. </w:t>
      </w:r>
    </w:p>
    <w:p w14:paraId="0F963795" w14:textId="3D1D03D5" w:rsidR="00FB47BC" w:rsidRPr="00A376F2" w:rsidRDefault="00FB47BC" w:rsidP="00657A26">
      <w:pPr>
        <w:pStyle w:val="Ttulo"/>
      </w:pPr>
      <w:r w:rsidRPr="00A376F2">
        <w:t>Referências</w:t>
      </w:r>
    </w:p>
    <w:p w14:paraId="39480F99" w14:textId="56009FF1" w:rsidR="00F046B2" w:rsidRPr="00A376F2" w:rsidRDefault="002D6CC4" w:rsidP="002D6CC4">
      <w:pPr>
        <w:jc w:val="both"/>
      </w:pPr>
      <w:r w:rsidRPr="002D6CC4">
        <w:rPr>
          <w:b/>
          <w:bCs/>
        </w:rPr>
        <w:t>LYCEUM</w:t>
      </w:r>
      <w:r w:rsidRPr="002D6CC4">
        <w:t>. Sistema de Gestão Educacional: por que utilizá-lo na sua instituição de ensino? Redação</w:t>
      </w:r>
      <w:r>
        <w:t xml:space="preserve"> </w:t>
      </w:r>
      <w:proofErr w:type="spellStart"/>
      <w:r w:rsidRPr="002D6CC4">
        <w:t>Lyceum</w:t>
      </w:r>
      <w:proofErr w:type="spellEnd"/>
      <w:r w:rsidRPr="002D6CC4">
        <w:t xml:space="preserve">, 31 de julho de 2019. Atualizado em 25 de novembro de 2021. Disponível em: </w:t>
      </w:r>
      <w:hyperlink r:id="rId10" w:history="1">
        <w:r w:rsidRPr="002D6CC4">
          <w:rPr>
            <w:rStyle w:val="Hyperlink"/>
          </w:rPr>
          <w:t>blog.lyceum.com.br/sistema-de-</w:t>
        </w:r>
        <w:proofErr w:type="spellStart"/>
        <w:r w:rsidRPr="002D6CC4">
          <w:rPr>
            <w:rStyle w:val="Hyperlink"/>
          </w:rPr>
          <w:t>gestao</w:t>
        </w:r>
        <w:proofErr w:type="spellEnd"/>
        <w:r w:rsidRPr="002D6CC4">
          <w:rPr>
            <w:rStyle w:val="Hyperlink"/>
          </w:rPr>
          <w:t>-educacional-para-que-serve</w:t>
        </w:r>
      </w:hyperlink>
      <w:r w:rsidRPr="002D6CC4">
        <w:t xml:space="preserve">. Acesso em: </w:t>
      </w:r>
      <w:r>
        <w:t>04 de setembro de 2023</w:t>
      </w:r>
      <w:r w:rsidRPr="002D6CC4">
        <w:t>.</w:t>
      </w:r>
    </w:p>
    <w:p w14:paraId="40BB0E1D" w14:textId="77777777" w:rsidR="00A355E3" w:rsidRPr="00A376F2" w:rsidRDefault="00A355E3" w:rsidP="00A376F2">
      <w:pPr>
        <w:sectPr w:rsidR="00A355E3" w:rsidRPr="00A376F2" w:rsidSect="00F3200C">
          <w:headerReference w:type="default" r:id="rId11"/>
          <w:footerReference w:type="default" r:id="rId12"/>
          <w:pgSz w:w="11906" w:h="16838" w:code="9"/>
          <w:pgMar w:top="851" w:right="1133" w:bottom="851" w:left="851" w:header="567" w:footer="850" w:gutter="0"/>
          <w:pgNumType w:start="1"/>
          <w:cols w:space="708"/>
          <w:docGrid w:linePitch="360"/>
        </w:sectPr>
      </w:pPr>
    </w:p>
    <w:p w14:paraId="1304C165" w14:textId="7A97D67A" w:rsidR="00A355E3" w:rsidRPr="00A376F2" w:rsidRDefault="00A355E3" w:rsidP="00A376F2">
      <w:r w:rsidRPr="00A376F2">
        <w:lastRenderedPageBreak/>
        <w:t>PRODUCT BACKLOG</w:t>
      </w:r>
    </w:p>
    <w:p w14:paraId="387C05E6" w14:textId="49361476" w:rsidR="00A355E3" w:rsidRPr="00A376F2" w:rsidRDefault="00A355E3" w:rsidP="002C498F">
      <w:r w:rsidRPr="00A376F2">
        <w:t xml:space="preserve">PROJETO: </w:t>
      </w:r>
      <w:r w:rsidR="002C498F" w:rsidRPr="002C498F">
        <w:rPr>
          <w:b/>
          <w:bCs/>
        </w:rPr>
        <w:t>Sistema de Gestão Educacional para o Centro de Estudos Geraldo Palmeira – SGE-GP</w:t>
      </w:r>
    </w:p>
    <w:tbl>
      <w:tblPr>
        <w:tblW w:w="22056" w:type="dxa"/>
        <w:tblLook w:val="04A0" w:firstRow="1" w:lastRow="0" w:firstColumn="1" w:lastColumn="0" w:noHBand="0" w:noVBand="1"/>
      </w:tblPr>
      <w:tblGrid>
        <w:gridCol w:w="1119"/>
        <w:gridCol w:w="3471"/>
        <w:gridCol w:w="3915"/>
        <w:gridCol w:w="3829"/>
        <w:gridCol w:w="1880"/>
        <w:gridCol w:w="22"/>
        <w:gridCol w:w="1420"/>
        <w:gridCol w:w="1858"/>
        <w:gridCol w:w="22"/>
        <w:gridCol w:w="358"/>
        <w:gridCol w:w="358"/>
        <w:gridCol w:w="1544"/>
        <w:gridCol w:w="336"/>
        <w:gridCol w:w="22"/>
        <w:gridCol w:w="22"/>
        <w:gridCol w:w="1858"/>
        <w:gridCol w:w="22"/>
      </w:tblGrid>
      <w:tr w:rsidR="00A355E3" w:rsidRPr="00A376F2" w14:paraId="5E64C6A8" w14:textId="77777777" w:rsidTr="0082206A">
        <w:trPr>
          <w:gridAfter w:val="1"/>
          <w:wAfter w:w="22" w:type="dxa"/>
          <w:trHeight w:val="585"/>
        </w:trPr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FB29F7" w14:textId="77777777" w:rsidR="00A355E3" w:rsidRPr="00A376F2" w:rsidRDefault="00A355E3" w:rsidP="00A376F2"/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A14E" w14:textId="77777777" w:rsidR="00A355E3" w:rsidRPr="00A376F2" w:rsidRDefault="00A355E3" w:rsidP="00A376F2"/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E621" w14:textId="77777777" w:rsidR="00A355E3" w:rsidRPr="00A376F2" w:rsidRDefault="00A355E3" w:rsidP="00A376F2"/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740E" w14:textId="77777777" w:rsidR="00A355E3" w:rsidRPr="00A376F2" w:rsidRDefault="00A355E3" w:rsidP="00A376F2"/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FE80" w14:textId="77777777" w:rsidR="00A355E3" w:rsidRPr="00A376F2" w:rsidRDefault="00A355E3" w:rsidP="00A376F2"/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3DEE" w14:textId="77777777" w:rsidR="00A355E3" w:rsidRPr="00A376F2" w:rsidRDefault="00A355E3" w:rsidP="00A376F2"/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AD99" w14:textId="77777777" w:rsidR="00A355E3" w:rsidRPr="00A376F2" w:rsidRDefault="00A355E3" w:rsidP="00A376F2"/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B421" w14:textId="77777777" w:rsidR="00A355E3" w:rsidRPr="00A376F2" w:rsidRDefault="00A355E3" w:rsidP="00A376F2"/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1F0B" w14:textId="77777777" w:rsidR="00A355E3" w:rsidRPr="00A376F2" w:rsidRDefault="00A355E3" w:rsidP="00A376F2"/>
        </w:tc>
      </w:tr>
      <w:tr w:rsidR="00A355E3" w:rsidRPr="00A376F2" w14:paraId="296496D5" w14:textId="77777777" w:rsidTr="0082206A">
        <w:trPr>
          <w:gridAfter w:val="1"/>
          <w:wAfter w:w="22" w:type="dxa"/>
          <w:trHeight w:val="642"/>
        </w:trPr>
        <w:tc>
          <w:tcPr>
            <w:tcW w:w="1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DEBF7"/>
            <w:vAlign w:val="center"/>
            <w:hideMark/>
          </w:tcPr>
          <w:p w14:paraId="5B25F6D1" w14:textId="77777777" w:rsidR="00A355E3" w:rsidRPr="00A376F2" w:rsidRDefault="00A355E3" w:rsidP="00A376F2">
            <w:r w:rsidRPr="00A376F2">
              <w:t>ID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vAlign w:val="center"/>
            <w:hideMark/>
          </w:tcPr>
          <w:p w14:paraId="5A7A9D52" w14:textId="77777777" w:rsidR="00A355E3" w:rsidRPr="00A376F2" w:rsidRDefault="00A355E3" w:rsidP="00A376F2">
            <w:r w:rsidRPr="00A376F2">
              <w:t>COMO UM …</w:t>
            </w:r>
          </w:p>
        </w:tc>
        <w:tc>
          <w:tcPr>
            <w:tcW w:w="391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2CF2341F" w14:textId="77777777" w:rsidR="00A355E3" w:rsidRPr="00A376F2" w:rsidRDefault="00A355E3" w:rsidP="00A376F2">
            <w:r w:rsidRPr="00A376F2">
              <w:t>EU QUERO …</w:t>
            </w:r>
          </w:p>
        </w:tc>
        <w:tc>
          <w:tcPr>
            <w:tcW w:w="38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62C6613A" w14:textId="77777777" w:rsidR="00A355E3" w:rsidRPr="00A376F2" w:rsidRDefault="00A355E3" w:rsidP="00A376F2">
            <w:r w:rsidRPr="00A376F2">
              <w:t>PARA …</w:t>
            </w:r>
          </w:p>
        </w:tc>
        <w:tc>
          <w:tcPr>
            <w:tcW w:w="18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6F8CD159" w14:textId="77777777" w:rsidR="00A355E3" w:rsidRPr="00A376F2" w:rsidRDefault="00A355E3" w:rsidP="00A376F2">
            <w:r w:rsidRPr="00A376F2">
              <w:t>PRIORIDADE</w:t>
            </w:r>
          </w:p>
        </w:tc>
        <w:tc>
          <w:tcPr>
            <w:tcW w:w="144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08483706" w14:textId="77777777" w:rsidR="00A355E3" w:rsidRPr="00A376F2" w:rsidRDefault="00A355E3" w:rsidP="00A376F2">
            <w:r w:rsidRPr="00A376F2">
              <w:t>SPRINT</w:t>
            </w:r>
          </w:p>
        </w:tc>
        <w:tc>
          <w:tcPr>
            <w:tcW w:w="18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DEBF7"/>
            <w:noWrap/>
            <w:vAlign w:val="center"/>
            <w:hideMark/>
          </w:tcPr>
          <w:p w14:paraId="5573A60A" w14:textId="77777777" w:rsidR="00A355E3" w:rsidRPr="00A376F2" w:rsidRDefault="00A355E3" w:rsidP="00A376F2">
            <w:r w:rsidRPr="00A376F2">
              <w:t>STATUS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A4B3" w14:textId="77777777" w:rsidR="00A355E3" w:rsidRPr="00A376F2" w:rsidRDefault="00A355E3" w:rsidP="00A376F2"/>
        </w:tc>
        <w:tc>
          <w:tcPr>
            <w:tcW w:w="190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637C4369" w14:textId="77777777" w:rsidR="00A355E3" w:rsidRPr="00A376F2" w:rsidRDefault="00A355E3" w:rsidP="00A376F2">
            <w:r w:rsidRPr="00A376F2">
              <w:t>STATUS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311ED" w14:textId="77777777" w:rsidR="00A355E3" w:rsidRPr="00A376F2" w:rsidRDefault="00A355E3" w:rsidP="00A376F2"/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0F437177" w14:textId="77777777" w:rsidR="00A355E3" w:rsidRPr="00A376F2" w:rsidRDefault="00A355E3" w:rsidP="00A376F2">
            <w:r w:rsidRPr="00A376F2">
              <w:t xml:space="preserve">  PRIORIDADE</w:t>
            </w:r>
          </w:p>
        </w:tc>
      </w:tr>
      <w:tr w:rsidR="0082206A" w:rsidRPr="00A376F2" w14:paraId="3CB9A137" w14:textId="77777777" w:rsidTr="00BC700F">
        <w:trPr>
          <w:gridAfter w:val="1"/>
          <w:wAfter w:w="22" w:type="dxa"/>
          <w:trHeight w:val="811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FB307D" w14:textId="77777777" w:rsidR="0082206A" w:rsidRPr="00A376F2" w:rsidRDefault="0082206A" w:rsidP="0082206A">
            <w:r w:rsidRPr="00A376F2">
              <w:t>001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7FED59" w14:textId="364F5EEF" w:rsidR="0082206A" w:rsidRPr="00A376F2" w:rsidRDefault="0082206A" w:rsidP="0082206A">
            <w:pPr>
              <w:spacing w:after="0"/>
              <w:jc w:val="both"/>
            </w:pPr>
            <w:r w:rsidRPr="00A376F2">
              <w:t xml:space="preserve">Como um </w:t>
            </w:r>
            <w:r>
              <w:t>responsável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C1432D" w14:textId="28F581E6" w:rsidR="0082206A" w:rsidRPr="00A376F2" w:rsidRDefault="0082206A" w:rsidP="0082206A">
            <w:pPr>
              <w:spacing w:after="0"/>
              <w:jc w:val="both"/>
            </w:pPr>
            <w:r w:rsidRPr="00A376F2">
              <w:t xml:space="preserve">Eu quero </w:t>
            </w:r>
            <w:r>
              <w:t>acompanhar o desempenho escolar d</w:t>
            </w:r>
            <w:r w:rsidR="00BC700F">
              <w:t>o</w:t>
            </w:r>
            <w:r>
              <w:t xml:space="preserve"> menor de idade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3AF900" w14:textId="639AAD06" w:rsidR="0082206A" w:rsidRPr="00A376F2" w:rsidRDefault="0082206A" w:rsidP="0082206A">
            <w:pPr>
              <w:spacing w:after="0"/>
              <w:jc w:val="both"/>
            </w:pPr>
            <w:r>
              <w:t>Para interferir de acordo com a qualidade apresentada.</w:t>
            </w: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0000"/>
            <w:vAlign w:val="center"/>
            <w:hideMark/>
          </w:tcPr>
          <w:p w14:paraId="016F652C" w14:textId="77777777" w:rsidR="0082206A" w:rsidRPr="00BC700F" w:rsidRDefault="0082206A" w:rsidP="00BC700F">
            <w:pPr>
              <w:spacing w:after="0"/>
              <w:jc w:val="center"/>
              <w:rPr>
                <w:color w:val="FFFFFF" w:themeColor="background1"/>
              </w:rPr>
            </w:pPr>
            <w:r w:rsidRPr="00BC700F">
              <w:rPr>
                <w:color w:val="FFFFFF" w:themeColor="background1"/>
              </w:rPr>
              <w:t>Alta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988F93D" w14:textId="66692D3E" w:rsidR="0082206A" w:rsidRPr="00A376F2" w:rsidRDefault="00BC700F" w:rsidP="0082206A">
            <w: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CC2E5" w:themeFill="accent5" w:themeFillTint="99"/>
            <w:vAlign w:val="center"/>
            <w:hideMark/>
          </w:tcPr>
          <w:p w14:paraId="06CE721B" w14:textId="3E828DDE" w:rsidR="0082206A" w:rsidRPr="00A376F2" w:rsidRDefault="0082206A" w:rsidP="0082206A">
            <w:r w:rsidRPr="00A376F2">
              <w:t>Não foi iniciado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25BA" w14:textId="77777777" w:rsidR="0082206A" w:rsidRPr="00A376F2" w:rsidRDefault="0082206A" w:rsidP="0082206A"/>
        </w:tc>
        <w:tc>
          <w:tcPr>
            <w:tcW w:w="190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CC2E5"/>
            <w:vAlign w:val="center"/>
            <w:hideMark/>
          </w:tcPr>
          <w:p w14:paraId="3C401D56" w14:textId="77777777" w:rsidR="0082206A" w:rsidRPr="00A376F2" w:rsidRDefault="0082206A" w:rsidP="0082206A">
            <w:r w:rsidRPr="00A376F2">
              <w:t>Não foi iniciado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366D" w14:textId="77777777" w:rsidR="0082206A" w:rsidRPr="00A376F2" w:rsidRDefault="0082206A" w:rsidP="0082206A"/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vAlign w:val="center"/>
            <w:hideMark/>
          </w:tcPr>
          <w:p w14:paraId="09DEA055" w14:textId="77777777" w:rsidR="0082206A" w:rsidRPr="00A376F2" w:rsidRDefault="0082206A" w:rsidP="0082206A">
            <w:r w:rsidRPr="00A376F2">
              <w:t>Alta</w:t>
            </w:r>
          </w:p>
        </w:tc>
      </w:tr>
      <w:tr w:rsidR="00A355E3" w:rsidRPr="00A376F2" w14:paraId="7DE394E6" w14:textId="77777777" w:rsidTr="00BC700F">
        <w:trPr>
          <w:gridAfter w:val="1"/>
          <w:wAfter w:w="22" w:type="dxa"/>
          <w:trHeight w:val="811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86A9EA0" w14:textId="77777777" w:rsidR="00A355E3" w:rsidRPr="00A376F2" w:rsidRDefault="00A355E3" w:rsidP="00A376F2">
            <w:r w:rsidRPr="00A376F2">
              <w:t>002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D544101" w14:textId="220AC027" w:rsidR="00A355E3" w:rsidRPr="00A376F2" w:rsidRDefault="00A355E3" w:rsidP="0082206A">
            <w:pPr>
              <w:spacing w:after="0"/>
              <w:jc w:val="both"/>
            </w:pPr>
            <w:r w:rsidRPr="00A376F2">
              <w:t xml:space="preserve">Como um </w:t>
            </w:r>
            <w:r w:rsidR="0082206A">
              <w:t>aluno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4EBE3F" w14:textId="71651EC7" w:rsidR="00A355E3" w:rsidRPr="00A376F2" w:rsidRDefault="00A355E3" w:rsidP="0082206A">
            <w:pPr>
              <w:spacing w:after="0"/>
              <w:jc w:val="both"/>
            </w:pPr>
            <w:r w:rsidRPr="00A376F2">
              <w:t xml:space="preserve">Eu quero </w:t>
            </w:r>
            <w:r w:rsidR="0082206A">
              <w:t>acompanhar meu desempenho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E54C87" w14:textId="5C4DD07D" w:rsidR="00A355E3" w:rsidRPr="00A376F2" w:rsidRDefault="0082206A" w:rsidP="0082206A">
            <w:pPr>
              <w:spacing w:after="0"/>
              <w:jc w:val="both"/>
            </w:pPr>
            <w:r>
              <w:t>Para decidir onde devo reforçar meus estudos.</w:t>
            </w: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0000"/>
            <w:vAlign w:val="center"/>
            <w:hideMark/>
          </w:tcPr>
          <w:p w14:paraId="56B5C87C" w14:textId="10E0FE99" w:rsidR="00A355E3" w:rsidRPr="00BC700F" w:rsidRDefault="00BC700F" w:rsidP="00BC700F">
            <w:pPr>
              <w:spacing w:after="0"/>
              <w:jc w:val="center"/>
              <w:rPr>
                <w:color w:val="FFFFFF" w:themeColor="background1"/>
              </w:rPr>
            </w:pPr>
            <w:r w:rsidRPr="00BC700F">
              <w:rPr>
                <w:color w:val="FFFFFF" w:themeColor="background1"/>
              </w:rPr>
              <w:t>Alta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16D91730" w14:textId="60A983A8" w:rsidR="00A355E3" w:rsidRPr="00A376F2" w:rsidRDefault="00BC700F" w:rsidP="00A376F2">
            <w: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CC2E5"/>
            <w:vAlign w:val="center"/>
            <w:hideMark/>
          </w:tcPr>
          <w:p w14:paraId="215B539F" w14:textId="77777777" w:rsidR="00A355E3" w:rsidRPr="00A376F2" w:rsidRDefault="00A355E3" w:rsidP="00A376F2">
            <w:r w:rsidRPr="00A376F2">
              <w:t>Não foi iniciado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C3AB" w14:textId="77777777" w:rsidR="00A355E3" w:rsidRPr="00A376F2" w:rsidRDefault="00A355E3" w:rsidP="00A376F2"/>
        </w:tc>
        <w:tc>
          <w:tcPr>
            <w:tcW w:w="190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C000"/>
            <w:vAlign w:val="center"/>
            <w:hideMark/>
          </w:tcPr>
          <w:p w14:paraId="709646D8" w14:textId="77777777" w:rsidR="00A355E3" w:rsidRPr="00A376F2" w:rsidRDefault="00A355E3" w:rsidP="00A376F2">
            <w:r w:rsidRPr="00A376F2">
              <w:t>Em andamento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B07F" w14:textId="77777777" w:rsidR="00A355E3" w:rsidRPr="00A376F2" w:rsidRDefault="00A355E3" w:rsidP="00A376F2"/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D966"/>
            <w:vAlign w:val="center"/>
            <w:hideMark/>
          </w:tcPr>
          <w:p w14:paraId="4407E4DC" w14:textId="77777777" w:rsidR="00A355E3" w:rsidRPr="00A376F2" w:rsidRDefault="00A355E3" w:rsidP="00A376F2">
            <w:r w:rsidRPr="00A376F2">
              <w:t>Média</w:t>
            </w:r>
          </w:p>
        </w:tc>
      </w:tr>
      <w:tr w:rsidR="0082206A" w:rsidRPr="00A376F2" w14:paraId="49924D84" w14:textId="77777777" w:rsidTr="00BC700F">
        <w:trPr>
          <w:gridAfter w:val="1"/>
          <w:wAfter w:w="22" w:type="dxa"/>
          <w:trHeight w:val="811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D4389D" w14:textId="77777777" w:rsidR="0082206A" w:rsidRPr="00A376F2" w:rsidRDefault="0082206A" w:rsidP="0082206A">
            <w:r w:rsidRPr="00A376F2">
              <w:t>003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8C98A8" w14:textId="589C4C44" w:rsidR="0082206A" w:rsidRPr="00A376F2" w:rsidRDefault="0082206A" w:rsidP="0082206A">
            <w:pPr>
              <w:spacing w:after="0"/>
              <w:jc w:val="both"/>
            </w:pPr>
            <w:r w:rsidRPr="00A376F2">
              <w:t xml:space="preserve">Como um </w:t>
            </w:r>
            <w:r>
              <w:t>aluno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C932A9" w14:textId="65B712EC" w:rsidR="0082206A" w:rsidRPr="0082206A" w:rsidRDefault="0082206A" w:rsidP="0082206A">
            <w:pPr>
              <w:spacing w:after="0"/>
              <w:jc w:val="both"/>
            </w:pPr>
            <w:r w:rsidRPr="00A376F2">
              <w:t xml:space="preserve">Eu quero </w:t>
            </w:r>
            <w:r>
              <w:t>saber das atividades propostas pelos professores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A937C3" w14:textId="360DDE3A" w:rsidR="0082206A" w:rsidRPr="00A376F2" w:rsidRDefault="0082206A" w:rsidP="0082206A">
            <w:pPr>
              <w:spacing w:after="0"/>
              <w:jc w:val="both"/>
            </w:pPr>
            <w:r>
              <w:t>Para não perder os prazos e, consequentemente, tirar boas notas.</w:t>
            </w: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0000"/>
            <w:vAlign w:val="center"/>
            <w:hideMark/>
          </w:tcPr>
          <w:p w14:paraId="25CD20CA" w14:textId="6EB83966" w:rsidR="0082206A" w:rsidRPr="00BC700F" w:rsidRDefault="00BC700F" w:rsidP="00BC700F">
            <w:pPr>
              <w:spacing w:after="0"/>
              <w:jc w:val="center"/>
              <w:rPr>
                <w:color w:val="FFFFFF" w:themeColor="background1"/>
              </w:rPr>
            </w:pPr>
            <w:r w:rsidRPr="00BC700F">
              <w:rPr>
                <w:color w:val="FFFFFF" w:themeColor="background1"/>
              </w:rPr>
              <w:t>Alta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96FB3FB" w14:textId="691812FC" w:rsidR="0082206A" w:rsidRPr="00A376F2" w:rsidRDefault="00BC700F" w:rsidP="0082206A">
            <w: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CC2E5"/>
            <w:vAlign w:val="center"/>
            <w:hideMark/>
          </w:tcPr>
          <w:p w14:paraId="5D5892C7" w14:textId="77777777" w:rsidR="0082206A" w:rsidRPr="00A376F2" w:rsidRDefault="0082206A" w:rsidP="0082206A">
            <w:r w:rsidRPr="00A376F2">
              <w:t>Não foi iniciado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3BA08" w14:textId="77777777" w:rsidR="0082206A" w:rsidRPr="00A376F2" w:rsidRDefault="0082206A" w:rsidP="0082206A"/>
        </w:tc>
        <w:tc>
          <w:tcPr>
            <w:tcW w:w="190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D32"/>
            <w:vAlign w:val="center"/>
            <w:hideMark/>
          </w:tcPr>
          <w:p w14:paraId="6C04814C" w14:textId="77777777" w:rsidR="0082206A" w:rsidRPr="00A376F2" w:rsidRDefault="0082206A" w:rsidP="0082206A">
            <w:r w:rsidRPr="00A376F2">
              <w:t>Feito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29E3" w14:textId="77777777" w:rsidR="0082206A" w:rsidRPr="00A376F2" w:rsidRDefault="0082206A" w:rsidP="0082206A"/>
        </w:tc>
        <w:tc>
          <w:tcPr>
            <w:tcW w:w="18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AAEEE6"/>
            <w:vAlign w:val="center"/>
            <w:hideMark/>
          </w:tcPr>
          <w:p w14:paraId="7010A4E1" w14:textId="77777777" w:rsidR="0082206A" w:rsidRPr="00A376F2" w:rsidRDefault="0082206A" w:rsidP="0082206A">
            <w:r w:rsidRPr="00A376F2">
              <w:t>Baixa</w:t>
            </w:r>
          </w:p>
        </w:tc>
      </w:tr>
      <w:tr w:rsidR="00A355E3" w:rsidRPr="00A376F2" w14:paraId="4A428BD8" w14:textId="77777777" w:rsidTr="00BC700F">
        <w:trPr>
          <w:gridAfter w:val="4"/>
          <w:wAfter w:w="1924" w:type="dxa"/>
          <w:trHeight w:val="811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B48B83" w14:textId="77777777" w:rsidR="00A355E3" w:rsidRPr="00A376F2" w:rsidRDefault="00A355E3" w:rsidP="00A376F2">
            <w:r w:rsidRPr="00A376F2">
              <w:t>004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58C9CE" w14:textId="6B265AB6" w:rsidR="00A355E3" w:rsidRPr="00A376F2" w:rsidRDefault="00A355E3" w:rsidP="0082206A">
            <w:pPr>
              <w:spacing w:after="0"/>
              <w:jc w:val="both"/>
            </w:pPr>
            <w:r w:rsidRPr="00A376F2">
              <w:t xml:space="preserve">Como um </w:t>
            </w:r>
            <w:r w:rsidR="0082206A">
              <w:t>professor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429391" w14:textId="10AF0FE8" w:rsidR="00A355E3" w:rsidRPr="00A376F2" w:rsidRDefault="0082206A" w:rsidP="0082206A">
            <w:pPr>
              <w:spacing w:after="0"/>
              <w:jc w:val="both"/>
            </w:pPr>
            <w:r>
              <w:t>Eu quero lançar notas e atividades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23F034" w14:textId="18C4CFDA" w:rsidR="00A355E3" w:rsidRPr="00A376F2" w:rsidRDefault="0082206A" w:rsidP="0082206A">
            <w:pPr>
              <w:spacing w:after="0"/>
              <w:jc w:val="both"/>
            </w:pPr>
            <w:r>
              <w:t>Para informar os alunos sobre as atividades e seu desempenho.</w:t>
            </w: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0000"/>
            <w:vAlign w:val="center"/>
            <w:hideMark/>
          </w:tcPr>
          <w:p w14:paraId="28C2BC28" w14:textId="5D3BBB4E" w:rsidR="00A355E3" w:rsidRPr="00BC700F" w:rsidRDefault="00BC700F" w:rsidP="00BC700F">
            <w:pPr>
              <w:spacing w:after="0"/>
              <w:jc w:val="center"/>
              <w:rPr>
                <w:color w:val="FFFFFF" w:themeColor="background1"/>
              </w:rPr>
            </w:pPr>
            <w:r w:rsidRPr="00BC700F">
              <w:rPr>
                <w:color w:val="FFFFFF" w:themeColor="background1"/>
              </w:rPr>
              <w:t>Alta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1B90606" w14:textId="3C0A5871" w:rsidR="00A355E3" w:rsidRPr="00A376F2" w:rsidRDefault="00BC700F" w:rsidP="00A376F2">
            <w:r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CC2E5"/>
            <w:vAlign w:val="center"/>
            <w:hideMark/>
          </w:tcPr>
          <w:p w14:paraId="4228F690" w14:textId="77777777" w:rsidR="00A355E3" w:rsidRPr="00A376F2" w:rsidRDefault="00A355E3" w:rsidP="00A376F2">
            <w:r w:rsidRPr="00A376F2">
              <w:t>Não foi iniciado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B8BF" w14:textId="77777777" w:rsidR="00A355E3" w:rsidRPr="00A376F2" w:rsidRDefault="00A355E3" w:rsidP="00A376F2"/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4756" w14:textId="77777777" w:rsidR="00A355E3" w:rsidRPr="00A376F2" w:rsidRDefault="00A355E3" w:rsidP="00A376F2"/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80CF" w14:textId="77777777" w:rsidR="00A355E3" w:rsidRPr="00A376F2" w:rsidRDefault="00A355E3" w:rsidP="00A376F2"/>
        </w:tc>
      </w:tr>
      <w:tr w:rsidR="00BC700F" w:rsidRPr="00A376F2" w14:paraId="2B34CABC" w14:textId="77777777" w:rsidTr="00BC700F">
        <w:trPr>
          <w:gridAfter w:val="4"/>
          <w:wAfter w:w="1924" w:type="dxa"/>
          <w:trHeight w:val="811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FBC70A" w14:textId="6996522E" w:rsidR="00BC700F" w:rsidRPr="00A376F2" w:rsidRDefault="00BC700F" w:rsidP="00BC700F">
            <w:pPr>
              <w:spacing w:after="0"/>
              <w:jc w:val="both"/>
            </w:pPr>
            <w:r>
              <w:t>005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0FC836" w14:textId="1FAECEF7" w:rsidR="00BC700F" w:rsidRPr="00A376F2" w:rsidRDefault="00BC700F" w:rsidP="00BC700F">
            <w:pPr>
              <w:spacing w:after="0"/>
              <w:jc w:val="both"/>
            </w:pPr>
            <w:r>
              <w:t>Como coordenador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80A9F2" w14:textId="0E4312CD" w:rsidR="00BC700F" w:rsidRPr="00A376F2" w:rsidRDefault="00BC700F" w:rsidP="00BC700F">
            <w:pPr>
              <w:spacing w:after="0"/>
              <w:jc w:val="both"/>
            </w:pPr>
            <w:r>
              <w:t>Eu quero monitorar todas as turmas e alunos cadastrados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0452B9" w14:textId="24A57108" w:rsidR="00BC700F" w:rsidRPr="00A376F2" w:rsidRDefault="00BC700F" w:rsidP="00BC700F">
            <w:pPr>
              <w:spacing w:after="0"/>
              <w:jc w:val="both"/>
            </w:pPr>
            <w:r>
              <w:t>Para estar ciente de todas as necessidades dos coordenados.</w:t>
            </w: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0000"/>
            <w:vAlign w:val="center"/>
            <w:hideMark/>
          </w:tcPr>
          <w:p w14:paraId="22E66AAF" w14:textId="27994A32" w:rsidR="00BC700F" w:rsidRPr="00A376F2" w:rsidRDefault="00BC700F" w:rsidP="00BC700F">
            <w:pPr>
              <w:spacing w:after="0"/>
              <w:jc w:val="center"/>
            </w:pPr>
            <w:r w:rsidRPr="00BC700F">
              <w:rPr>
                <w:color w:val="FFFFFF" w:themeColor="background1"/>
              </w:rPr>
              <w:t>Alta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C978F7E" w14:textId="77777777" w:rsidR="00BC700F" w:rsidRPr="00A376F2" w:rsidRDefault="00BC700F" w:rsidP="00BC700F">
            <w:pPr>
              <w:spacing w:after="0"/>
            </w:pPr>
            <w:r w:rsidRPr="00A376F2"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CC2E5" w:themeFill="accent5" w:themeFillTint="99"/>
            <w:vAlign w:val="center"/>
            <w:hideMark/>
          </w:tcPr>
          <w:p w14:paraId="5D68BF65" w14:textId="1ED25077" w:rsidR="00BC700F" w:rsidRPr="00A376F2" w:rsidRDefault="00BC700F" w:rsidP="00BC700F">
            <w:pPr>
              <w:spacing w:after="0"/>
            </w:pPr>
            <w:r w:rsidRPr="00A376F2">
              <w:t>Não foi iniciado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168371D1" w14:textId="77777777" w:rsidR="00BC700F" w:rsidRPr="00A376F2" w:rsidRDefault="00BC700F" w:rsidP="00BC700F"/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4BB21686" w14:textId="77777777" w:rsidR="00BC700F" w:rsidRPr="00A376F2" w:rsidRDefault="00BC700F" w:rsidP="00BC700F"/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A16E3FB" w14:textId="77777777" w:rsidR="00BC700F" w:rsidRPr="00A376F2" w:rsidRDefault="00BC700F" w:rsidP="00BC700F"/>
        </w:tc>
      </w:tr>
      <w:tr w:rsidR="00BC700F" w:rsidRPr="00A376F2" w14:paraId="38ABC50A" w14:textId="77777777" w:rsidTr="00BC700F">
        <w:trPr>
          <w:gridAfter w:val="1"/>
          <w:wAfter w:w="22" w:type="dxa"/>
          <w:trHeight w:val="811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524AC4" w14:textId="1564DB43" w:rsidR="00BC700F" w:rsidRPr="00A376F2" w:rsidRDefault="00BC700F" w:rsidP="00BC700F">
            <w:pPr>
              <w:spacing w:after="0"/>
              <w:jc w:val="both"/>
            </w:pPr>
            <w:r>
              <w:t>00</w:t>
            </w:r>
            <w:r>
              <w:t>6</w:t>
            </w: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70B0B16" w14:textId="207E69A9" w:rsidR="00BC700F" w:rsidRPr="00A376F2" w:rsidRDefault="00BC700F" w:rsidP="00BC700F">
            <w:pPr>
              <w:spacing w:after="0"/>
              <w:jc w:val="both"/>
            </w:pPr>
            <w:r>
              <w:t>Como coordenador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B50236" w14:textId="6C145FE5" w:rsidR="00BC700F" w:rsidRPr="00A376F2" w:rsidRDefault="00BC700F" w:rsidP="00BC700F">
            <w:pPr>
              <w:spacing w:after="0"/>
              <w:jc w:val="both"/>
            </w:pPr>
            <w:r>
              <w:t>Eu quero cadastrar todas as turmas, alunos e professores do sistema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22CCCC" w14:textId="6DF71AE8" w:rsidR="00BC700F" w:rsidRPr="00A376F2" w:rsidRDefault="00BC700F" w:rsidP="00BC700F">
            <w:pPr>
              <w:spacing w:after="0"/>
              <w:jc w:val="both"/>
            </w:pPr>
            <w:r>
              <w:t>Para ter o controle dos usuários.</w:t>
            </w: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0000"/>
            <w:vAlign w:val="center"/>
            <w:hideMark/>
          </w:tcPr>
          <w:p w14:paraId="56179FA0" w14:textId="78BB19BD" w:rsidR="00BC700F" w:rsidRPr="00A376F2" w:rsidRDefault="00BC700F" w:rsidP="00BC700F">
            <w:pPr>
              <w:spacing w:after="0"/>
              <w:jc w:val="center"/>
            </w:pPr>
            <w:r w:rsidRPr="00BC700F">
              <w:rPr>
                <w:color w:val="FFFFFF" w:themeColor="background1"/>
              </w:rPr>
              <w:t>Alta</w:t>
            </w: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3539E15" w14:textId="2D4E2B54" w:rsidR="00BC700F" w:rsidRPr="00A376F2" w:rsidRDefault="00BC700F" w:rsidP="00BC700F">
            <w:pPr>
              <w:spacing w:after="0"/>
            </w:pPr>
            <w:r w:rsidRPr="00A376F2"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CC2E5" w:themeFill="accent5" w:themeFillTint="99"/>
            <w:vAlign w:val="center"/>
            <w:hideMark/>
          </w:tcPr>
          <w:p w14:paraId="19E4671E" w14:textId="5B8D34A6" w:rsidR="00BC700F" w:rsidRPr="00A376F2" w:rsidRDefault="00BC700F" w:rsidP="00BC700F">
            <w:pPr>
              <w:spacing w:after="0"/>
            </w:pPr>
            <w:r w:rsidRPr="00A376F2">
              <w:t>Não foi iniciado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6A54BB6B" w14:textId="77777777" w:rsidR="00BC700F" w:rsidRPr="00A376F2" w:rsidRDefault="00BC700F" w:rsidP="00BC700F"/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4FA6E9B0" w14:textId="77777777" w:rsidR="00BC700F" w:rsidRPr="00A376F2" w:rsidRDefault="00BC700F" w:rsidP="00BC700F"/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15FDB67" w14:textId="77777777" w:rsidR="00BC700F" w:rsidRPr="00A376F2" w:rsidRDefault="00BC700F" w:rsidP="00BC700F"/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6570EFC8" w14:textId="77777777" w:rsidR="00BC700F" w:rsidRPr="00A376F2" w:rsidRDefault="00BC700F" w:rsidP="00BC700F"/>
        </w:tc>
      </w:tr>
      <w:tr w:rsidR="00BC700F" w:rsidRPr="00A376F2" w14:paraId="42770FB8" w14:textId="77777777" w:rsidTr="00BC700F">
        <w:trPr>
          <w:gridAfter w:val="1"/>
          <w:wAfter w:w="22" w:type="dxa"/>
          <w:trHeight w:val="811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B2F45D" w14:textId="77777777" w:rsidR="00BC700F" w:rsidRPr="00A376F2" w:rsidRDefault="00BC700F" w:rsidP="00BC700F">
            <w:pPr>
              <w:spacing w:after="0"/>
              <w:jc w:val="both"/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55648E" w14:textId="77777777" w:rsidR="00BC700F" w:rsidRPr="00A376F2" w:rsidRDefault="00BC700F" w:rsidP="00BC700F">
            <w:pPr>
              <w:spacing w:after="0"/>
              <w:jc w:val="both"/>
            </w:pP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FF9472" w14:textId="77777777" w:rsidR="00BC700F" w:rsidRPr="00A376F2" w:rsidRDefault="00BC700F" w:rsidP="00BC700F">
            <w:pPr>
              <w:spacing w:after="0"/>
              <w:jc w:val="both"/>
            </w:pP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EEB2BB" w14:textId="77777777" w:rsidR="00BC700F" w:rsidRPr="00A376F2" w:rsidRDefault="00BC700F" w:rsidP="00BC700F">
            <w:pPr>
              <w:spacing w:after="0"/>
              <w:jc w:val="both"/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  <w:hideMark/>
          </w:tcPr>
          <w:p w14:paraId="2D4B7731" w14:textId="77777777" w:rsidR="00BC700F" w:rsidRPr="00A376F2" w:rsidRDefault="00BC700F" w:rsidP="00BC700F">
            <w:pPr>
              <w:spacing w:after="0"/>
              <w:jc w:val="center"/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32862AD" w14:textId="77777777" w:rsidR="00BC700F" w:rsidRPr="00A376F2" w:rsidRDefault="00BC700F" w:rsidP="00BC700F">
            <w:pPr>
              <w:spacing w:after="0"/>
            </w:pPr>
            <w:r w:rsidRPr="00A376F2"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  <w:hideMark/>
          </w:tcPr>
          <w:p w14:paraId="7F5E5272" w14:textId="77777777" w:rsidR="00BC700F" w:rsidRPr="00A376F2" w:rsidRDefault="00BC700F" w:rsidP="00BC700F">
            <w:pPr>
              <w:spacing w:after="0"/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608DEA2E" w14:textId="77777777" w:rsidR="00BC700F" w:rsidRPr="00A376F2" w:rsidRDefault="00BC700F" w:rsidP="00BC700F"/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3F5DCFD6" w14:textId="77777777" w:rsidR="00BC700F" w:rsidRPr="00A376F2" w:rsidRDefault="00BC700F" w:rsidP="00BC700F"/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CFB1884" w14:textId="77777777" w:rsidR="00BC700F" w:rsidRPr="00A376F2" w:rsidRDefault="00BC700F" w:rsidP="00BC700F"/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17E83647" w14:textId="77777777" w:rsidR="00BC700F" w:rsidRPr="00A376F2" w:rsidRDefault="00BC700F" w:rsidP="00BC700F"/>
        </w:tc>
      </w:tr>
      <w:tr w:rsidR="00BC700F" w:rsidRPr="00A376F2" w14:paraId="62A58C77" w14:textId="77777777" w:rsidTr="00BC700F">
        <w:trPr>
          <w:gridAfter w:val="1"/>
          <w:wAfter w:w="22" w:type="dxa"/>
          <w:trHeight w:val="811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A2DC15" w14:textId="77777777" w:rsidR="00BC700F" w:rsidRPr="00A376F2" w:rsidRDefault="00BC700F" w:rsidP="00BC700F">
            <w:pPr>
              <w:spacing w:after="0"/>
              <w:jc w:val="both"/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E21474" w14:textId="77777777" w:rsidR="00BC700F" w:rsidRPr="00A376F2" w:rsidRDefault="00BC700F" w:rsidP="00BC700F">
            <w:pPr>
              <w:spacing w:after="0"/>
              <w:jc w:val="both"/>
            </w:pP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3785AE" w14:textId="77777777" w:rsidR="00BC700F" w:rsidRPr="00A376F2" w:rsidRDefault="00BC700F" w:rsidP="00BC700F">
            <w:pPr>
              <w:spacing w:after="0"/>
              <w:jc w:val="both"/>
            </w:pP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100807" w14:textId="77777777" w:rsidR="00BC700F" w:rsidRPr="00A376F2" w:rsidRDefault="00BC700F" w:rsidP="00BC700F">
            <w:pPr>
              <w:spacing w:after="0"/>
              <w:jc w:val="both"/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2D10C7A4" w14:textId="77777777" w:rsidR="00BC700F" w:rsidRPr="00A376F2" w:rsidRDefault="00BC700F" w:rsidP="00BC700F">
            <w:pPr>
              <w:spacing w:after="0"/>
              <w:jc w:val="center"/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7C7B9EA" w14:textId="77777777" w:rsidR="00BC700F" w:rsidRPr="00A376F2" w:rsidRDefault="00BC700F" w:rsidP="00BC700F">
            <w:pPr>
              <w:spacing w:after="0"/>
            </w:pPr>
            <w:r w:rsidRPr="00A376F2"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  <w:hideMark/>
          </w:tcPr>
          <w:p w14:paraId="44342FF5" w14:textId="77777777" w:rsidR="00BC700F" w:rsidRPr="00A376F2" w:rsidRDefault="00BC700F" w:rsidP="00BC700F">
            <w:pPr>
              <w:spacing w:after="0"/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1209DDA" w14:textId="77777777" w:rsidR="00BC700F" w:rsidRPr="00A376F2" w:rsidRDefault="00BC700F" w:rsidP="00BC700F"/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B54717C" w14:textId="77777777" w:rsidR="00BC700F" w:rsidRPr="00A376F2" w:rsidRDefault="00BC700F" w:rsidP="00BC700F"/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1929236" w14:textId="77777777" w:rsidR="00BC700F" w:rsidRPr="00A376F2" w:rsidRDefault="00BC700F" w:rsidP="00BC700F"/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1F001EAD" w14:textId="77777777" w:rsidR="00BC700F" w:rsidRPr="00A376F2" w:rsidRDefault="00BC700F" w:rsidP="00BC700F"/>
        </w:tc>
      </w:tr>
      <w:tr w:rsidR="00BC700F" w:rsidRPr="00A376F2" w14:paraId="036F2EA4" w14:textId="77777777" w:rsidTr="002C498F">
        <w:trPr>
          <w:gridAfter w:val="1"/>
          <w:wAfter w:w="22" w:type="dxa"/>
          <w:trHeight w:val="811"/>
        </w:trPr>
        <w:tc>
          <w:tcPr>
            <w:tcW w:w="111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D07496" w14:textId="77777777" w:rsidR="00BC700F" w:rsidRPr="00A376F2" w:rsidRDefault="00BC700F" w:rsidP="00BC700F">
            <w:pPr>
              <w:spacing w:after="0"/>
            </w:pPr>
          </w:p>
        </w:tc>
        <w:tc>
          <w:tcPr>
            <w:tcW w:w="34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156B5E" w14:textId="77777777" w:rsidR="00BC700F" w:rsidRPr="00A376F2" w:rsidRDefault="00BC700F" w:rsidP="00BC700F">
            <w:pPr>
              <w:spacing w:after="0"/>
            </w:pP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C4DCEC" w14:textId="77777777" w:rsidR="00BC700F" w:rsidRPr="00A376F2" w:rsidRDefault="00BC700F" w:rsidP="00BC700F">
            <w:pPr>
              <w:spacing w:after="0"/>
            </w:pP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5C3988" w14:textId="77777777" w:rsidR="00BC700F" w:rsidRPr="00A376F2" w:rsidRDefault="00BC700F" w:rsidP="00BC700F">
            <w:pPr>
              <w:spacing w:after="0"/>
            </w:pPr>
          </w:p>
        </w:tc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A5A5A5" w:themeColor="accent3"/>
              <w:right w:val="single" w:sz="4" w:space="0" w:color="BFBFBF"/>
            </w:tcBorders>
            <w:shd w:val="clear" w:color="auto" w:fill="FFFFFF"/>
            <w:vAlign w:val="center"/>
            <w:hideMark/>
          </w:tcPr>
          <w:p w14:paraId="3D17CA2F" w14:textId="77777777" w:rsidR="00BC700F" w:rsidRPr="00A376F2" w:rsidRDefault="00BC700F" w:rsidP="00BC700F">
            <w:pPr>
              <w:spacing w:after="0"/>
              <w:jc w:val="center"/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54B43441" w14:textId="77777777" w:rsidR="00BC700F" w:rsidRPr="00A376F2" w:rsidRDefault="00BC700F" w:rsidP="00BC700F">
            <w:pPr>
              <w:spacing w:after="0"/>
            </w:pPr>
            <w:r w:rsidRPr="00A376F2">
              <w:t>0</w:t>
            </w:r>
          </w:p>
        </w:tc>
        <w:tc>
          <w:tcPr>
            <w:tcW w:w="18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  <w:hideMark/>
          </w:tcPr>
          <w:p w14:paraId="204590E2" w14:textId="77777777" w:rsidR="00BC700F" w:rsidRPr="00A376F2" w:rsidRDefault="00BC700F" w:rsidP="00BC700F">
            <w:pPr>
              <w:spacing w:after="0"/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27D3FDD4" w14:textId="77777777" w:rsidR="00BC700F" w:rsidRPr="00A376F2" w:rsidRDefault="00BC700F" w:rsidP="00BC700F"/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0ABD6BAF" w14:textId="77777777" w:rsidR="00BC700F" w:rsidRPr="00A376F2" w:rsidRDefault="00BC700F" w:rsidP="00BC700F"/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1FD8DEDC" w14:textId="77777777" w:rsidR="00BC700F" w:rsidRPr="00A376F2" w:rsidRDefault="00BC700F" w:rsidP="00BC700F"/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5DEA5FEF" w14:textId="77777777" w:rsidR="00BC700F" w:rsidRPr="00A376F2" w:rsidRDefault="00BC700F" w:rsidP="00BC700F"/>
        </w:tc>
      </w:tr>
      <w:tr w:rsidR="00BC700F" w:rsidRPr="00A376F2" w14:paraId="0696019B" w14:textId="77777777" w:rsidTr="00BC700F">
        <w:trPr>
          <w:trHeight w:val="499"/>
        </w:trPr>
        <w:tc>
          <w:tcPr>
            <w:tcW w:w="14236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shd w:val="clear" w:color="000000" w:fill="808080"/>
            <w:vAlign w:val="center"/>
          </w:tcPr>
          <w:p w14:paraId="5B5D02BF" w14:textId="6B021A91" w:rsidR="00BC700F" w:rsidRPr="00A376F2" w:rsidRDefault="00BC700F" w:rsidP="00BC700F"/>
        </w:tc>
        <w:tc>
          <w:tcPr>
            <w:tcW w:w="1420" w:type="dxa"/>
            <w:tcBorders>
              <w:top w:val="nil"/>
              <w:bottom w:val="single" w:sz="4" w:space="0" w:color="A5A5A5" w:themeColor="accent3"/>
            </w:tcBorders>
            <w:shd w:val="clear" w:color="auto" w:fill="808080" w:themeFill="background1" w:themeFillShade="80"/>
            <w:noWrap/>
            <w:vAlign w:val="center"/>
          </w:tcPr>
          <w:p w14:paraId="1A3F49EF" w14:textId="787992CF" w:rsidR="00BC700F" w:rsidRPr="00A376F2" w:rsidRDefault="00BC700F" w:rsidP="00BC700F"/>
        </w:tc>
        <w:tc>
          <w:tcPr>
            <w:tcW w:w="188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808080"/>
            <w:noWrap/>
            <w:vAlign w:val="bottom"/>
            <w:hideMark/>
          </w:tcPr>
          <w:p w14:paraId="0904028F" w14:textId="77777777" w:rsidR="00BC700F" w:rsidRPr="00A376F2" w:rsidRDefault="00BC700F" w:rsidP="00BC700F">
            <w:r w:rsidRPr="00A376F2"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EC48" w14:textId="77777777" w:rsidR="00BC700F" w:rsidRPr="00A376F2" w:rsidRDefault="00BC700F" w:rsidP="00BC700F"/>
        </w:tc>
        <w:tc>
          <w:tcPr>
            <w:tcW w:w="1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792D" w14:textId="77777777" w:rsidR="00BC700F" w:rsidRPr="00A376F2" w:rsidRDefault="00BC700F" w:rsidP="00BC700F"/>
        </w:tc>
        <w:tc>
          <w:tcPr>
            <w:tcW w:w="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5FEE" w14:textId="77777777" w:rsidR="00BC700F" w:rsidRPr="00A376F2" w:rsidRDefault="00BC700F" w:rsidP="00BC700F"/>
        </w:tc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0A39" w14:textId="77777777" w:rsidR="00BC700F" w:rsidRPr="00A376F2" w:rsidRDefault="00BC700F" w:rsidP="00BC700F"/>
        </w:tc>
      </w:tr>
    </w:tbl>
    <w:p w14:paraId="560902E6" w14:textId="63194E71" w:rsidR="00A355E3" w:rsidRPr="00A376F2" w:rsidRDefault="00A355E3" w:rsidP="00BC700F"/>
    <w:sectPr w:rsidR="00A355E3" w:rsidRPr="00A376F2" w:rsidSect="00F3200C">
      <w:headerReference w:type="default" r:id="rId13"/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CDB6" w14:textId="77777777" w:rsidR="007A6571" w:rsidRDefault="007A6571">
      <w:r>
        <w:separator/>
      </w:r>
    </w:p>
  </w:endnote>
  <w:endnote w:type="continuationSeparator" w:id="0">
    <w:p w14:paraId="19FA805D" w14:textId="77777777" w:rsidR="007A6571" w:rsidRDefault="007A6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2710" w14:textId="22203911" w:rsidR="00B1146D" w:rsidRDefault="00390375">
    <w:pPr>
      <w:pStyle w:val="Rodap"/>
      <w:pBdr>
        <w:bottom w:val="single" w:sz="2" w:space="1" w:color="C0C0C0"/>
      </w:pBdr>
      <w:jc w:val="right"/>
      <w:rPr>
        <w:rStyle w:val="Nmerodepgina"/>
        <w:rFonts w:ascii="Verdana" w:hAnsi="Verdana"/>
        <w:sz w:val="16"/>
      </w:rPr>
    </w:pPr>
    <w:r>
      <w:rPr>
        <w:rFonts w:ascii="Verdana" w:hAnsi="Verdana" w:cs="Arial"/>
        <w:b/>
        <w:noProof/>
        <w:sz w:val="18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EE1FF5D" wp14:editId="54B0EA7A">
              <wp:simplePos x="0" y="0"/>
              <wp:positionH relativeFrom="column">
                <wp:posOffset>5715000</wp:posOffset>
              </wp:positionH>
              <wp:positionV relativeFrom="paragraph">
                <wp:posOffset>86360</wp:posOffset>
              </wp:positionV>
              <wp:extent cx="681355" cy="228600"/>
              <wp:effectExtent l="0" t="635" r="4445" b="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35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E88F3" w14:textId="77777777" w:rsidR="00B1146D" w:rsidRDefault="00B1146D">
                          <w:pPr>
                            <w:jc w:val="right"/>
                          </w:pPr>
                          <w:r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t xml:space="preserve">Pág. </w:t>
                          </w:r>
                          <w:r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fldChar w:fldCharType="separate"/>
                          </w:r>
                          <w:r w:rsidR="00F61489">
                            <w:rPr>
                              <w:rStyle w:val="Nmerodepgina"/>
                              <w:rFonts w:ascii="Verdana" w:hAnsi="Verdana"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t>/</w:t>
                          </w:r>
                          <w:r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fldChar w:fldCharType="separate"/>
                          </w:r>
                          <w:r w:rsidR="00F61489">
                            <w:rPr>
                              <w:rStyle w:val="Nmerodepgina"/>
                              <w:rFonts w:ascii="Verdana" w:hAnsi="Verdana"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Style w:val="Nmerodepgina"/>
                              <w:rFonts w:ascii="Verdana" w:hAnsi="Verdana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1FF5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450pt;margin-top:6.8pt;width:53.65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" filled="f" stroked="f">
              <v:textbox>
                <w:txbxContent>
                  <w:p w14:paraId="1F0E88F3" w14:textId="77777777" w:rsidR="00B1146D" w:rsidRDefault="00B1146D">
                    <w:pPr>
                      <w:jc w:val="right"/>
                    </w:pPr>
                    <w:r>
                      <w:rPr>
                        <w:rStyle w:val="Nmerodepgina"/>
                        <w:rFonts w:ascii="Verdana" w:hAnsi="Verdana"/>
                        <w:sz w:val="16"/>
                      </w:rPr>
                      <w:t xml:space="preserve">Pág. </w:t>
                    </w:r>
                    <w:r>
                      <w:rPr>
                        <w:rStyle w:val="Nmerodepgina"/>
                        <w:rFonts w:ascii="Verdana" w:hAnsi="Verdana"/>
                        <w:sz w:val="16"/>
                      </w:rPr>
                      <w:fldChar w:fldCharType="begin"/>
                    </w:r>
                    <w:r>
                      <w:rPr>
                        <w:rStyle w:val="Nmerodepgina"/>
                        <w:rFonts w:ascii="Verdana" w:hAnsi="Verdana"/>
                        <w:sz w:val="16"/>
                      </w:rPr>
                      <w:instrText xml:space="preserve"> PAGE </w:instrText>
                    </w:r>
                    <w:r>
                      <w:rPr>
                        <w:rStyle w:val="Nmerodepgina"/>
                        <w:rFonts w:ascii="Verdana" w:hAnsi="Verdana"/>
                        <w:sz w:val="16"/>
                      </w:rPr>
                      <w:fldChar w:fldCharType="separate"/>
                    </w:r>
                    <w:r w:rsidR="00F61489">
                      <w:rPr>
                        <w:rStyle w:val="Nmerodepgina"/>
                        <w:rFonts w:ascii="Verdana" w:hAnsi="Verdana"/>
                        <w:noProof/>
                        <w:sz w:val="16"/>
                      </w:rPr>
                      <w:t>1</w:t>
                    </w:r>
                    <w:r>
                      <w:rPr>
                        <w:rStyle w:val="Nmerodepgina"/>
                        <w:rFonts w:ascii="Verdana" w:hAnsi="Verdana"/>
                        <w:sz w:val="16"/>
                      </w:rPr>
                      <w:fldChar w:fldCharType="end"/>
                    </w:r>
                    <w:r>
                      <w:rPr>
                        <w:rStyle w:val="Nmerodepgina"/>
                        <w:rFonts w:ascii="Verdana" w:hAnsi="Verdana"/>
                        <w:sz w:val="16"/>
                      </w:rPr>
                      <w:t>/</w:t>
                    </w:r>
                    <w:r>
                      <w:rPr>
                        <w:rStyle w:val="Nmerodepgina"/>
                        <w:rFonts w:ascii="Verdana" w:hAnsi="Verdana"/>
                        <w:sz w:val="16"/>
                      </w:rPr>
                      <w:fldChar w:fldCharType="begin"/>
                    </w:r>
                    <w:r>
                      <w:rPr>
                        <w:rStyle w:val="Nmerodepgina"/>
                        <w:rFonts w:ascii="Verdana" w:hAnsi="Verdana"/>
                        <w:sz w:val="16"/>
                      </w:rPr>
                      <w:instrText xml:space="preserve"> NUMPAGES </w:instrText>
                    </w:r>
                    <w:r>
                      <w:rPr>
                        <w:rStyle w:val="Nmerodepgina"/>
                        <w:rFonts w:ascii="Verdana" w:hAnsi="Verdana"/>
                        <w:sz w:val="16"/>
                      </w:rPr>
                      <w:fldChar w:fldCharType="separate"/>
                    </w:r>
                    <w:r w:rsidR="00F61489">
                      <w:rPr>
                        <w:rStyle w:val="Nmerodepgina"/>
                        <w:rFonts w:ascii="Verdana" w:hAnsi="Verdana"/>
                        <w:noProof/>
                        <w:sz w:val="16"/>
                      </w:rPr>
                      <w:t>2</w:t>
                    </w:r>
                    <w:r>
                      <w:rPr>
                        <w:rStyle w:val="Nmerodepgina"/>
                        <w:rFonts w:ascii="Verdana" w:hAnsi="Verdana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8CC49E9" w14:textId="77777777" w:rsidR="00B1146D" w:rsidRPr="002F0A98" w:rsidRDefault="00B1146D">
    <w:pPr>
      <w:pStyle w:val="Rodap"/>
      <w:rPr>
        <w:sz w:val="16"/>
        <w:szCs w:val="16"/>
      </w:rPr>
    </w:pPr>
    <w:r>
      <w:rPr>
        <w:rFonts w:ascii="Verdana" w:hAnsi="Verdana" w:cs="Arial"/>
        <w:sz w:val="16"/>
        <w:szCs w:val="16"/>
      </w:rPr>
      <w:t>Declaração do Escopo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BE2C" w14:textId="77777777" w:rsidR="007A6571" w:rsidRDefault="007A6571">
      <w:r>
        <w:separator/>
      </w:r>
    </w:p>
  </w:footnote>
  <w:footnote w:type="continuationSeparator" w:id="0">
    <w:p w14:paraId="6D0440A5" w14:textId="77777777" w:rsidR="007A6571" w:rsidRDefault="007A6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6A93" w14:textId="149E9825" w:rsidR="00F61489" w:rsidRPr="00657A26" w:rsidRDefault="001F642E" w:rsidP="001F642E">
    <w:pPr>
      <w:tabs>
        <w:tab w:val="center" w:pos="4252"/>
        <w:tab w:val="right" w:pos="8504"/>
        <w:tab w:val="right" w:pos="9356"/>
      </w:tabs>
      <w:spacing w:after="360"/>
      <w:ind w:right="-1"/>
      <w:jc w:val="center"/>
      <w:rPr>
        <w:rFonts w:cs="Arial"/>
        <w:b/>
        <w:sz w:val="2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3FDDE041" wp14:editId="71EBAC85">
          <wp:simplePos x="0" y="0"/>
          <wp:positionH relativeFrom="column">
            <wp:posOffset>5533845</wp:posOffset>
          </wp:positionH>
          <wp:positionV relativeFrom="paragraph">
            <wp:posOffset>-164102</wp:posOffset>
          </wp:positionV>
          <wp:extent cx="748302" cy="495935"/>
          <wp:effectExtent l="0" t="0" r="0" b="0"/>
          <wp:wrapNone/>
          <wp:docPr id="6" name="Imagem 1" descr="UNA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UNAM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25" t="24731" r="12380" b="23488"/>
                  <a:stretch/>
                </pic:blipFill>
                <pic:spPr bwMode="auto">
                  <a:xfrm>
                    <a:off x="0" y="0"/>
                    <a:ext cx="748302" cy="4959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4655" behindDoc="0" locked="0" layoutInCell="1" allowOverlap="1" wp14:anchorId="3DF0EDDD" wp14:editId="233F787E">
          <wp:simplePos x="0" y="0"/>
          <wp:positionH relativeFrom="column">
            <wp:posOffset>42545</wp:posOffset>
          </wp:positionH>
          <wp:positionV relativeFrom="paragraph">
            <wp:posOffset>-131173</wp:posOffset>
          </wp:positionV>
          <wp:extent cx="1115060" cy="430530"/>
          <wp:effectExtent l="0" t="0" r="8890" b="7620"/>
          <wp:wrapNone/>
          <wp:docPr id="7" name="Imagem 2" descr="ser. pe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ser. peg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77" t="7160" r="6102" b="6488"/>
                  <a:stretch/>
                </pic:blipFill>
                <pic:spPr bwMode="auto">
                  <a:xfrm>
                    <a:off x="0" y="0"/>
                    <a:ext cx="111506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56C9" w:rsidRPr="00657A26">
      <w:rPr>
        <w:rFonts w:cs="Arial"/>
        <w:b/>
        <w:sz w:val="28"/>
      </w:rPr>
      <w:t>Declaração de Escopo – Proposta Técnic</w:t>
    </w:r>
    <w:r w:rsidR="001E3471" w:rsidRPr="00657A26">
      <w:rPr>
        <w:rFonts w:cs="Arial"/>
        <w:b/>
        <w:sz w:val="28"/>
      </w:rPr>
      <w:t>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EAB5" w14:textId="71952C7A" w:rsidR="00F87662" w:rsidRDefault="00AB280C" w:rsidP="00AB280C">
    <w:r>
      <w:rPr>
        <w:noProof/>
      </w:rPr>
      <w:drawing>
        <wp:anchor distT="0" distB="0" distL="114300" distR="114300" simplePos="0" relativeHeight="251658752" behindDoc="0" locked="0" layoutInCell="1" allowOverlap="1" wp14:anchorId="03D88629" wp14:editId="3B9ADCFA">
          <wp:simplePos x="0" y="0"/>
          <wp:positionH relativeFrom="column">
            <wp:posOffset>12333242</wp:posOffset>
          </wp:positionH>
          <wp:positionV relativeFrom="paragraph">
            <wp:posOffset>-108857</wp:posOffset>
          </wp:positionV>
          <wp:extent cx="1643380" cy="1145540"/>
          <wp:effectExtent l="0" t="0" r="0" b="0"/>
          <wp:wrapThrough wrapText="bothSides">
            <wp:wrapPolygon edited="0">
              <wp:start x="0" y="0"/>
              <wp:lineTo x="0" y="21193"/>
              <wp:lineTo x="21283" y="21193"/>
              <wp:lineTo x="21283" y="0"/>
              <wp:lineTo x="0" y="0"/>
            </wp:wrapPolygon>
          </wp:wrapThrough>
          <wp:docPr id="60" name="Imagem 60" descr="UNA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UNAM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44" t="23771" r="12228" b="23638"/>
                  <a:stretch/>
                </pic:blipFill>
                <pic:spPr bwMode="auto">
                  <a:xfrm>
                    <a:off x="0" y="0"/>
                    <a:ext cx="1643380" cy="1145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249F7464" wp14:editId="3F1C30E5">
          <wp:simplePos x="0" y="0"/>
          <wp:positionH relativeFrom="column">
            <wp:posOffset>38100</wp:posOffset>
          </wp:positionH>
          <wp:positionV relativeFrom="paragraph">
            <wp:posOffset>56</wp:posOffset>
          </wp:positionV>
          <wp:extent cx="2173106" cy="896620"/>
          <wp:effectExtent l="0" t="0" r="0" b="0"/>
          <wp:wrapNone/>
          <wp:docPr id="61" name="Imagem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3106" cy="896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17E0BF" w14:textId="5F6A4FF9" w:rsidR="00AB280C" w:rsidRDefault="00AB280C" w:rsidP="00AB280C">
    <w:pPr>
      <w:tabs>
        <w:tab w:val="center" w:pos="4252"/>
        <w:tab w:val="right" w:pos="8504"/>
        <w:tab w:val="right" w:pos="9356"/>
      </w:tabs>
      <w:spacing w:after="0"/>
      <w:jc w:val="center"/>
      <w:rPr>
        <w:rFonts w:cs="Arial"/>
        <w:b/>
        <w:sz w:val="28"/>
      </w:rPr>
    </w:pPr>
    <w:r>
      <w:rPr>
        <w:rFonts w:cs="Arial"/>
        <w:b/>
        <w:sz w:val="28"/>
      </w:rPr>
      <w:t>D</w:t>
    </w:r>
    <w:r w:rsidRPr="00657A26">
      <w:rPr>
        <w:rFonts w:cs="Arial"/>
        <w:b/>
        <w:sz w:val="28"/>
      </w:rPr>
      <w:t>eclaração de Escopo – Proposta Técnica</w:t>
    </w:r>
  </w:p>
  <w:p w14:paraId="0C8AE29F" w14:textId="3E7332DF" w:rsidR="00102FCC" w:rsidRDefault="00102FCC" w:rsidP="00AB280C">
    <w:pPr>
      <w:tabs>
        <w:tab w:val="center" w:pos="4252"/>
        <w:tab w:val="right" w:pos="8504"/>
        <w:tab w:val="right" w:pos="9356"/>
      </w:tabs>
      <w:spacing w:after="0"/>
      <w:jc w:val="center"/>
      <w:rPr>
        <w:rFonts w:cs="Arial"/>
        <w:b/>
        <w:sz w:val="28"/>
      </w:rPr>
    </w:pPr>
  </w:p>
  <w:p w14:paraId="64736F60" w14:textId="77777777" w:rsidR="00102FCC" w:rsidRDefault="00102FCC" w:rsidP="00AB280C">
    <w:pPr>
      <w:tabs>
        <w:tab w:val="center" w:pos="4252"/>
        <w:tab w:val="right" w:pos="8504"/>
        <w:tab w:val="right" w:pos="9356"/>
      </w:tabs>
      <w:spacing w:after="0"/>
      <w:jc w:val="center"/>
      <w:rPr>
        <w:rFonts w:cs="Arial"/>
        <w:b/>
        <w:sz w:val="28"/>
      </w:rPr>
    </w:pPr>
  </w:p>
  <w:p w14:paraId="6178C7C8" w14:textId="77777777" w:rsidR="00102FCC" w:rsidRPr="00657A26" w:rsidRDefault="00102FCC" w:rsidP="00AB280C">
    <w:pPr>
      <w:tabs>
        <w:tab w:val="center" w:pos="4252"/>
        <w:tab w:val="right" w:pos="8504"/>
        <w:tab w:val="right" w:pos="9356"/>
      </w:tabs>
      <w:spacing w:after="0"/>
      <w:jc w:val="center"/>
      <w:rPr>
        <w:rFonts w:cs="Arial"/>
        <w:b/>
        <w:sz w:val="28"/>
      </w:rPr>
    </w:pPr>
  </w:p>
  <w:p w14:paraId="0ED1F673" w14:textId="5D5A0DE7" w:rsidR="00E7591A" w:rsidRPr="00E7591A" w:rsidRDefault="007A6571" w:rsidP="00AB280C">
    <w:pPr>
      <w:pStyle w:val="Cabealho"/>
      <w:spacing w:before="0" w:after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1BE7"/>
    <w:multiLevelType w:val="multilevel"/>
    <w:tmpl w:val="26ACDDB2"/>
    <w:lvl w:ilvl="0">
      <w:start w:val="1"/>
      <w:numFmt w:val="decimal"/>
      <w:pStyle w:val="Ttulo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tabs>
          <w:tab w:val="num" w:pos="2845"/>
        </w:tabs>
        <w:ind w:left="2845" w:hanging="576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AE6C76"/>
    <w:multiLevelType w:val="hybridMultilevel"/>
    <w:tmpl w:val="4D8ECD24"/>
    <w:lvl w:ilvl="0" w:tplc="C17A0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E0B0150"/>
    <w:multiLevelType w:val="hybridMultilevel"/>
    <w:tmpl w:val="4D8ECD24"/>
    <w:lvl w:ilvl="0" w:tplc="C17A0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3D276F"/>
    <w:multiLevelType w:val="hybridMultilevel"/>
    <w:tmpl w:val="4D8ECD24"/>
    <w:lvl w:ilvl="0" w:tplc="C17A0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1EB690E"/>
    <w:multiLevelType w:val="hybridMultilevel"/>
    <w:tmpl w:val="4D8ECD24"/>
    <w:lvl w:ilvl="0" w:tplc="C17A0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1925806"/>
    <w:multiLevelType w:val="hybridMultilevel"/>
    <w:tmpl w:val="EBA6C0A4"/>
    <w:lvl w:ilvl="0" w:tplc="20CECD3C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EC532A"/>
    <w:multiLevelType w:val="hybridMultilevel"/>
    <w:tmpl w:val="7798A4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27E0A"/>
    <w:multiLevelType w:val="hybridMultilevel"/>
    <w:tmpl w:val="2012C0B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22CA0"/>
    <w:multiLevelType w:val="hybridMultilevel"/>
    <w:tmpl w:val="48A67E88"/>
    <w:lvl w:ilvl="0" w:tplc="27CE7E7A">
      <w:start w:val="1"/>
      <w:numFmt w:val="decimal"/>
      <w:pStyle w:val="Ttulo"/>
      <w:lvlText w:val="%1. 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66A60"/>
    <w:multiLevelType w:val="hybridMultilevel"/>
    <w:tmpl w:val="4D8ECD24"/>
    <w:lvl w:ilvl="0" w:tplc="C17A0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4754C2C"/>
    <w:multiLevelType w:val="hybridMultilevel"/>
    <w:tmpl w:val="4F20178C"/>
    <w:lvl w:ilvl="0" w:tplc="82B26B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A027B"/>
    <w:multiLevelType w:val="hybridMultilevel"/>
    <w:tmpl w:val="4D8ECD24"/>
    <w:lvl w:ilvl="0" w:tplc="C17A0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31C760B"/>
    <w:multiLevelType w:val="hybridMultilevel"/>
    <w:tmpl w:val="8568630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2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2"/>
  </w:num>
  <w:num w:numId="15">
    <w:abstractNumId w:val="0"/>
  </w:num>
  <w:num w:numId="1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6E"/>
    <w:rsid w:val="000051C8"/>
    <w:rsid w:val="00027F6F"/>
    <w:rsid w:val="00052F6C"/>
    <w:rsid w:val="00060154"/>
    <w:rsid w:val="00065779"/>
    <w:rsid w:val="00091E47"/>
    <w:rsid w:val="000B374B"/>
    <w:rsid w:val="000D39A4"/>
    <w:rsid w:val="000E074D"/>
    <w:rsid w:val="000E21D9"/>
    <w:rsid w:val="000E2FA9"/>
    <w:rsid w:val="000F7D05"/>
    <w:rsid w:val="00102FCC"/>
    <w:rsid w:val="00117CB8"/>
    <w:rsid w:val="00165F6E"/>
    <w:rsid w:val="00193095"/>
    <w:rsid w:val="001A0AE6"/>
    <w:rsid w:val="001A5A1F"/>
    <w:rsid w:val="001C132A"/>
    <w:rsid w:val="001D0FA8"/>
    <w:rsid w:val="001D16FF"/>
    <w:rsid w:val="001E0E86"/>
    <w:rsid w:val="001E3471"/>
    <w:rsid w:val="001E5476"/>
    <w:rsid w:val="001F642E"/>
    <w:rsid w:val="00234533"/>
    <w:rsid w:val="00242145"/>
    <w:rsid w:val="00267FB4"/>
    <w:rsid w:val="00295CF9"/>
    <w:rsid w:val="002B7BB3"/>
    <w:rsid w:val="002C498F"/>
    <w:rsid w:val="002D6CC4"/>
    <w:rsid w:val="002E6582"/>
    <w:rsid w:val="002F0A98"/>
    <w:rsid w:val="00314BA1"/>
    <w:rsid w:val="00320AB2"/>
    <w:rsid w:val="00330251"/>
    <w:rsid w:val="003343A8"/>
    <w:rsid w:val="003534E4"/>
    <w:rsid w:val="0037307C"/>
    <w:rsid w:val="00390375"/>
    <w:rsid w:val="0039053C"/>
    <w:rsid w:val="003A479E"/>
    <w:rsid w:val="003B2221"/>
    <w:rsid w:val="003B396E"/>
    <w:rsid w:val="003B4282"/>
    <w:rsid w:val="003B5C87"/>
    <w:rsid w:val="003E132C"/>
    <w:rsid w:val="003F4D3F"/>
    <w:rsid w:val="003F6C06"/>
    <w:rsid w:val="003F7A56"/>
    <w:rsid w:val="00420418"/>
    <w:rsid w:val="0045175C"/>
    <w:rsid w:val="00452142"/>
    <w:rsid w:val="004647EF"/>
    <w:rsid w:val="004B128B"/>
    <w:rsid w:val="004B719E"/>
    <w:rsid w:val="004F0C43"/>
    <w:rsid w:val="005125DD"/>
    <w:rsid w:val="00522C28"/>
    <w:rsid w:val="00551775"/>
    <w:rsid w:val="005D7068"/>
    <w:rsid w:val="005E6487"/>
    <w:rsid w:val="005F4EB9"/>
    <w:rsid w:val="00613055"/>
    <w:rsid w:val="006352FF"/>
    <w:rsid w:val="00657A26"/>
    <w:rsid w:val="006638E3"/>
    <w:rsid w:val="00677473"/>
    <w:rsid w:val="006978F4"/>
    <w:rsid w:val="006A4D03"/>
    <w:rsid w:val="006B6156"/>
    <w:rsid w:val="006C2720"/>
    <w:rsid w:val="006C57FE"/>
    <w:rsid w:val="006C6993"/>
    <w:rsid w:val="006D1F55"/>
    <w:rsid w:val="006E6D74"/>
    <w:rsid w:val="00702B03"/>
    <w:rsid w:val="00713C08"/>
    <w:rsid w:val="00752FDD"/>
    <w:rsid w:val="00760499"/>
    <w:rsid w:val="00794CAC"/>
    <w:rsid w:val="007A217E"/>
    <w:rsid w:val="007A6571"/>
    <w:rsid w:val="007F66C0"/>
    <w:rsid w:val="00807B5D"/>
    <w:rsid w:val="00812F92"/>
    <w:rsid w:val="0082206A"/>
    <w:rsid w:val="00847766"/>
    <w:rsid w:val="008505CA"/>
    <w:rsid w:val="008530E5"/>
    <w:rsid w:val="00893565"/>
    <w:rsid w:val="008C31E6"/>
    <w:rsid w:val="008C773C"/>
    <w:rsid w:val="008F052D"/>
    <w:rsid w:val="00902F74"/>
    <w:rsid w:val="009067F7"/>
    <w:rsid w:val="0093106D"/>
    <w:rsid w:val="00953B4C"/>
    <w:rsid w:val="0097608A"/>
    <w:rsid w:val="0098595B"/>
    <w:rsid w:val="009D4B88"/>
    <w:rsid w:val="00A05CDD"/>
    <w:rsid w:val="00A1258B"/>
    <w:rsid w:val="00A35049"/>
    <w:rsid w:val="00A355E3"/>
    <w:rsid w:val="00A376F2"/>
    <w:rsid w:val="00A407D2"/>
    <w:rsid w:val="00A56605"/>
    <w:rsid w:val="00A90D5D"/>
    <w:rsid w:val="00AB280C"/>
    <w:rsid w:val="00AD2F6C"/>
    <w:rsid w:val="00B03E97"/>
    <w:rsid w:val="00B1146D"/>
    <w:rsid w:val="00B157FE"/>
    <w:rsid w:val="00B20F7F"/>
    <w:rsid w:val="00B224C7"/>
    <w:rsid w:val="00B240F5"/>
    <w:rsid w:val="00B41893"/>
    <w:rsid w:val="00B56A72"/>
    <w:rsid w:val="00B6346C"/>
    <w:rsid w:val="00B72273"/>
    <w:rsid w:val="00B82693"/>
    <w:rsid w:val="00BB386B"/>
    <w:rsid w:val="00BC700F"/>
    <w:rsid w:val="00BF1E67"/>
    <w:rsid w:val="00C014CF"/>
    <w:rsid w:val="00C02223"/>
    <w:rsid w:val="00C109FA"/>
    <w:rsid w:val="00C456C9"/>
    <w:rsid w:val="00C549C7"/>
    <w:rsid w:val="00C602B3"/>
    <w:rsid w:val="00C70081"/>
    <w:rsid w:val="00C74EAD"/>
    <w:rsid w:val="00CB23D3"/>
    <w:rsid w:val="00CD2AC4"/>
    <w:rsid w:val="00CE3763"/>
    <w:rsid w:val="00CE5EC7"/>
    <w:rsid w:val="00D145BE"/>
    <w:rsid w:val="00D27FDB"/>
    <w:rsid w:val="00D82582"/>
    <w:rsid w:val="00DA5098"/>
    <w:rsid w:val="00DD680E"/>
    <w:rsid w:val="00DE52A9"/>
    <w:rsid w:val="00DF356D"/>
    <w:rsid w:val="00DF3E72"/>
    <w:rsid w:val="00E12CF0"/>
    <w:rsid w:val="00E16CBF"/>
    <w:rsid w:val="00E3464A"/>
    <w:rsid w:val="00E42A5B"/>
    <w:rsid w:val="00E5107E"/>
    <w:rsid w:val="00E55EA0"/>
    <w:rsid w:val="00E6151E"/>
    <w:rsid w:val="00E674C8"/>
    <w:rsid w:val="00EA2D05"/>
    <w:rsid w:val="00EA5DF7"/>
    <w:rsid w:val="00EA7BFB"/>
    <w:rsid w:val="00EB6C62"/>
    <w:rsid w:val="00EC30EE"/>
    <w:rsid w:val="00EE2048"/>
    <w:rsid w:val="00EF4D98"/>
    <w:rsid w:val="00F046B2"/>
    <w:rsid w:val="00F15C8E"/>
    <w:rsid w:val="00F3200C"/>
    <w:rsid w:val="00F40044"/>
    <w:rsid w:val="00F40451"/>
    <w:rsid w:val="00F47B45"/>
    <w:rsid w:val="00F61489"/>
    <w:rsid w:val="00F8009F"/>
    <w:rsid w:val="00F87662"/>
    <w:rsid w:val="00FA62A0"/>
    <w:rsid w:val="00FB47BC"/>
    <w:rsid w:val="00FB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4D5ECD"/>
  <w15:chartTrackingRefBased/>
  <w15:docId w15:val="{16C6C663-CB9D-4DF3-8DD7-8466C828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280C"/>
    <w:pPr>
      <w:spacing w:after="160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spacing w:before="360" w:after="60"/>
      <w:jc w:val="both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rFonts w:cs="Arial"/>
      <w:b/>
      <w:bCs/>
      <w:smallCap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5783"/>
      </w:tabs>
      <w:spacing w:line="360" w:lineRule="auto"/>
      <w:jc w:val="both"/>
      <w:outlineLvl w:val="3"/>
    </w:pPr>
    <w:rPr>
      <w:rFonts w:ascii="Verdana" w:hAnsi="Verdana"/>
      <w:i/>
      <w:color w:val="00000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before="320"/>
      <w:jc w:val="center"/>
    </w:pPr>
    <w:rPr>
      <w:b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TableContents">
    <w:name w:val="Table Contents"/>
    <w:basedOn w:val="Corpodetexto"/>
    <w:pPr>
      <w:widowControl w:val="0"/>
      <w:suppressLineNumbers/>
      <w:suppressAutoHyphens/>
    </w:pPr>
    <w:rPr>
      <w:rFonts w:eastAsia="HG Mincho Light J"/>
      <w:color w:val="000000"/>
    </w:rPr>
  </w:style>
  <w:style w:type="paragraph" w:styleId="Corpodetexto">
    <w:name w:val="Body Text"/>
    <w:basedOn w:val="Normal"/>
    <w:pPr>
      <w:spacing w:after="120"/>
    </w:pPr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Corpodetexto3">
    <w:name w:val="Body Text 3"/>
    <w:basedOn w:val="Normal"/>
    <w:rPr>
      <w:color w:val="808080"/>
    </w:rPr>
  </w:style>
  <w:style w:type="paragraph" w:styleId="Textodenotaderodap">
    <w:name w:val="footnote text"/>
    <w:basedOn w:val="Normal"/>
    <w:semiHidden/>
    <w:pPr>
      <w:jc w:val="both"/>
    </w:pPr>
    <w:rPr>
      <w:rFonts w:ascii="Verdana" w:hAnsi="Verdana"/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Recuonormal">
    <w:name w:val="Normal Indent"/>
    <w:basedOn w:val="Normal"/>
    <w:pPr>
      <w:ind w:left="708"/>
    </w:pPr>
    <w:rPr>
      <w:rFonts w:ascii="Times New Roman" w:hAnsi="Times New Roman"/>
      <w:szCs w:val="20"/>
      <w:lang w:val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Recuodecorpodetexto">
    <w:name w:val="Body Text Indent"/>
    <w:basedOn w:val="Normal"/>
    <w:pPr>
      <w:keepLines/>
      <w:autoSpaceDE w:val="0"/>
      <w:autoSpaceDN w:val="0"/>
      <w:adjustRightInd w:val="0"/>
      <w:spacing w:line="240" w:lineRule="atLeast"/>
      <w:ind w:left="1440"/>
    </w:pPr>
    <w:rPr>
      <w:rFonts w:cs="Arial"/>
      <w:color w:val="000000"/>
      <w:szCs w:val="20"/>
    </w:rPr>
  </w:style>
  <w:style w:type="paragraph" w:styleId="Ttulo">
    <w:name w:val="Title"/>
    <w:basedOn w:val="Normal"/>
    <w:qFormat/>
    <w:rsid w:val="00657A26"/>
    <w:pPr>
      <w:numPr>
        <w:numId w:val="16"/>
      </w:numPr>
      <w:shd w:val="clear" w:color="auto" w:fill="33738D"/>
      <w:spacing w:before="160"/>
      <w:ind w:left="357" w:hanging="357"/>
    </w:pPr>
    <w:rPr>
      <w:b/>
      <w:color w:val="FFFFFF"/>
      <w:sz w:val="24"/>
    </w:r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customStyle="1" w:styleId="xl24">
    <w:name w:val="xl24"/>
    <w:basedOn w:val="Normal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6">
    <w:name w:val="xl2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7">
    <w:name w:val="xl2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9">
    <w:name w:val="xl2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1">
    <w:name w:val="xl31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3">
    <w:name w:val="xl33"/>
    <w:basedOn w:val="Normal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4">
    <w:name w:val="xl3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z w:val="24"/>
    </w:rPr>
  </w:style>
  <w:style w:type="paragraph" w:customStyle="1" w:styleId="xl35">
    <w:name w:val="xl3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6">
    <w:name w:val="xl36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7">
    <w:name w:val="xl3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39">
    <w:name w:val="xl39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1">
    <w:name w:val="xl4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8">
    <w:name w:val="xl28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table" w:styleId="Tabelacomgrade">
    <w:name w:val="Table Grid"/>
    <w:basedOn w:val="Tabelanormal"/>
    <w:rsid w:val="00B03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E674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674C8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CD2AC4"/>
    <w:rPr>
      <w:rFonts w:ascii="Arial" w:hAnsi="Arial" w:cs="Arial"/>
      <w:b/>
      <w:bCs/>
      <w:smallCaps/>
      <w:sz w:val="22"/>
      <w:szCs w:val="28"/>
      <w:lang w:val="pt-BR" w:eastAsia="pt-BR" w:bidi="ar-SA"/>
    </w:rPr>
  </w:style>
  <w:style w:type="character" w:customStyle="1" w:styleId="CabealhoChar">
    <w:name w:val="Cabeçalho Char"/>
    <w:link w:val="Cabealho"/>
    <w:uiPriority w:val="99"/>
    <w:rsid w:val="00A355E3"/>
    <w:rPr>
      <w:rFonts w:ascii="Arial" w:hAnsi="Arial"/>
      <w:b/>
      <w:sz w:val="22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2D6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blog.lyceum.com.br/sistema-de-gestao-educacional-para-que-serv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arla\UFPA2007\implantacao_MPS_CTIC\processo_ctic\Artefatos_dez_07\Gerencia%20de%20Projetos\Template%20GPR%20Declara&#231;&#227;o%20do%20Escopo%20v3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2C911371B9E54D99127AE1DA96F5C8" ma:contentTypeVersion="1" ma:contentTypeDescription="Crie um novo documento." ma:contentTypeScope="" ma:versionID="94ca4afb1f190a589b15e4b64c1d6d11">
  <xsd:schema xmlns:xsd="http://www.w3.org/2001/XMLSchema" xmlns:xs="http://www.w3.org/2001/XMLSchema" xmlns:p="http://schemas.microsoft.com/office/2006/metadata/properties" xmlns:ns2="753b33a0-4ed3-455c-a6d1-764475a54a02" targetNamespace="http://schemas.microsoft.com/office/2006/metadata/properties" ma:root="true" ma:fieldsID="fec5a264502400300803bf0c42c46593" ns2:_="">
    <xsd:import namespace="753b33a0-4ed3-455c-a6d1-764475a54a0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b33a0-4ed3-455c-a6d1-764475a54a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BNT_NBR6023_2018_x.XSL" StyleName="ABNT NBR 6023:20xx*" Version="1"/>
</file>

<file path=customXml/itemProps1.xml><?xml version="1.0" encoding="utf-8"?>
<ds:datastoreItem xmlns:ds="http://schemas.openxmlformats.org/officeDocument/2006/customXml" ds:itemID="{BF2BF7F8-D908-456A-B22E-BC428F11FB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3b33a0-4ed3-455c-a6d1-764475a54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23F8E7-4482-47DE-992C-892B7F66C2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D57EC0-C858-414B-BAF4-8C9F7A9A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GPR Declaração do Escopo v3.dot</Template>
  <TotalTime>93</TotalTime>
  <Pages>2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v1 Nome do Projeto</vt:lpstr>
    </vt:vector>
  </TitlesOfParts>
  <Company>FVM Sistemas/Prodepa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v1 Nome do Projeto</dc:title>
  <dc:subject/>
  <dc:creator>Carla Alessandra Lima Reis</dc:creator>
  <cp:keywords/>
  <cp:lastModifiedBy>LEONARDO MATHEUS DE ABREU COSTA</cp:lastModifiedBy>
  <cp:revision>11</cp:revision>
  <cp:lastPrinted>2007-12-06T13:48:00Z</cp:lastPrinted>
  <dcterms:created xsi:type="dcterms:W3CDTF">2023-09-01T00:18:00Z</dcterms:created>
  <dcterms:modified xsi:type="dcterms:W3CDTF">2023-09-04T22:58:00Z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52e4700896cb6b23796b1b93baa69ad74aff3192714a0211b0e3a2a6d93c24db</vt:lpwstr>
  </property>
</Properties>
</file>